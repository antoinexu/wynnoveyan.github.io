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5788"/>
      </w:tblGrid>
      <w:tr w:rsidR="00D23A31" w:rsidRPr="00D23A31" w14:paraId="3D2148E6" w14:textId="77777777" w:rsidTr="00D23A31">
        <w:tc>
          <w:tcPr>
            <w:tcW w:w="4678" w:type="dxa"/>
            <w:vAlign w:val="bottom"/>
          </w:tcPr>
          <w:p w14:paraId="5A587541" w14:textId="766BE85A" w:rsidR="007F59BC" w:rsidRPr="001F48A2" w:rsidRDefault="007F59BC" w:rsidP="007F59BC">
            <w:pPr>
              <w:rPr>
                <w:rFonts w:ascii="Garamond" w:hAnsi="Garamond" w:cs="Times New Roman"/>
                <w:b/>
                <w:bCs/>
                <w:noProof/>
                <w:color w:val="000000" w:themeColor="text1"/>
              </w:rPr>
            </w:pPr>
            <w:r w:rsidRPr="001F48A2">
              <w:rPr>
                <w:rFonts w:ascii="Garamond" w:hAnsi="Garamond" w:cs="Times New Roman"/>
                <w:b/>
                <w:bCs/>
                <w:noProof/>
                <w:color w:val="000000" w:themeColor="text1"/>
                <w:sz w:val="56"/>
                <w:szCs w:val="56"/>
              </w:rPr>
              <w:t>Weijia Yan</w:t>
            </w:r>
          </w:p>
        </w:tc>
        <w:tc>
          <w:tcPr>
            <w:tcW w:w="5788" w:type="dxa"/>
            <w:vAlign w:val="bottom"/>
          </w:tcPr>
          <w:tbl>
            <w:tblPr>
              <w:tblStyle w:val="TableGrid"/>
              <w:tblW w:w="60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联系信息表格"/>
            </w:tblPr>
            <w:tblGrid>
              <w:gridCol w:w="5424"/>
              <w:gridCol w:w="583"/>
            </w:tblGrid>
            <w:tr w:rsidR="00D23A31" w:rsidRPr="00CB07AE" w14:paraId="1510EF95" w14:textId="77777777" w:rsidTr="00C813EA">
              <w:trPr>
                <w:trHeight w:val="68"/>
              </w:trPr>
              <w:tc>
                <w:tcPr>
                  <w:tcW w:w="542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E971B74" w14:textId="1BB1E9C3" w:rsidR="007F59BC" w:rsidRPr="00705E2E" w:rsidRDefault="00000000" w:rsidP="00C813EA">
                  <w:pPr>
                    <w:pStyle w:val="a2"/>
                    <w:spacing w:before="0"/>
                    <w:rPr>
                      <w:rFonts w:ascii="Times New Roman" w:eastAsia="Microsoft JhengHei" w:hAnsi="Times New Roman" w:cs="Times New Roman"/>
                      <w:noProof/>
                      <w:color w:val="7C7C7C" w:themeColor="background2" w:themeShade="8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eastAsia="Microsoft JhengHei" w:hAnsi="Times New Roman" w:cs="Times New Roman"/>
                        <w:color w:val="7C7C7C" w:themeColor="background2" w:themeShade="80"/>
                        <w:sz w:val="24"/>
                        <w:szCs w:val="24"/>
                      </w:rPr>
                      <w:alias w:val="输入地址："/>
                      <w:tag w:val="输入地址："/>
                      <w:id w:val="966779368"/>
                      <w:placeholder>
                        <w:docPart w:val="92446275AD7441ED984FE1DEB98B6E5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3466B1">
                        <w:rPr>
                          <w:rFonts w:ascii="Times New Roman" w:eastAsiaTheme="minorEastAsia" w:hAnsi="Times New Roman" w:cs="Times New Roman" w:hint="eastAsia"/>
                          <w:color w:val="7C7C7C" w:themeColor="background2" w:themeShade="80"/>
                          <w:sz w:val="24"/>
                          <w:szCs w:val="24"/>
                        </w:rPr>
                        <w:t>1800 Holleman Dr, College Station</w:t>
                      </w:r>
                      <w:r w:rsidR="00826791" w:rsidRPr="00705E2E">
                        <w:rPr>
                          <w:rFonts w:ascii="Times New Roman" w:eastAsia="Microsoft JhengHei" w:hAnsi="Times New Roman" w:cs="Times New Roman"/>
                          <w:color w:val="7C7C7C" w:themeColor="background2" w:themeShade="80"/>
                          <w:sz w:val="24"/>
                          <w:szCs w:val="24"/>
                        </w:rPr>
                        <w:t xml:space="preserve">, </w:t>
                      </w:r>
                      <w:r w:rsidR="00D50658">
                        <w:rPr>
                          <w:rFonts w:ascii="Times New Roman" w:eastAsiaTheme="minorEastAsia" w:hAnsi="Times New Roman" w:cs="Times New Roman" w:hint="eastAsia"/>
                          <w:color w:val="7C7C7C" w:themeColor="background2" w:themeShade="80"/>
                          <w:sz w:val="24"/>
                          <w:szCs w:val="24"/>
                        </w:rPr>
                        <w:t>TX</w:t>
                      </w:r>
                      <w:r w:rsidR="00826791" w:rsidRPr="00705E2E">
                        <w:rPr>
                          <w:rFonts w:ascii="Times New Roman" w:eastAsia="Microsoft JhengHei" w:hAnsi="Times New Roman" w:cs="Times New Roman"/>
                          <w:color w:val="7C7C7C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D50658">
                        <w:rPr>
                          <w:rFonts w:ascii="Times New Roman" w:eastAsiaTheme="minorEastAsia" w:hAnsi="Times New Roman" w:cs="Times New Roman" w:hint="eastAsia"/>
                          <w:color w:val="7C7C7C" w:themeColor="background2" w:themeShade="80"/>
                          <w:sz w:val="24"/>
                          <w:szCs w:val="24"/>
                        </w:rPr>
                        <w:t>77840</w:t>
                      </w:r>
                    </w:sdtContent>
                  </w:sdt>
                </w:p>
              </w:tc>
              <w:tc>
                <w:tcPr>
                  <w:tcW w:w="58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604E6A3" w14:textId="35DB10DA" w:rsidR="007F59BC" w:rsidRPr="00CB07AE" w:rsidRDefault="00705E2E" w:rsidP="00C813EA">
                  <w:pPr>
                    <w:pStyle w:val="a3"/>
                    <w:rPr>
                      <w:rFonts w:ascii="Microsoft JhengHei" w:eastAsia="Microsoft JhengHei" w:hAnsi="Microsoft JhengHei" w:cs="Times New Roman"/>
                      <w:i/>
                      <w:iCs/>
                      <w:noProof/>
                      <w:color w:val="000000" w:themeColor="text1"/>
                    </w:rPr>
                  </w:pPr>
                  <w:r w:rsidRPr="00CB07AE">
                    <w:rPr>
                      <w:rFonts w:ascii="Microsoft JhengHei" w:eastAsia="Microsoft JhengHei" w:hAnsi="Microsoft JhengHei" w:cs="Times New Roman"/>
                      <w:i/>
                      <w:iCs/>
                      <w:noProof/>
                      <w:color w:val="000000" w:themeColor="text1"/>
                      <w:lang w:val="zh-CN" w:bidi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0F67533" wp14:editId="2EB51C7F">
                            <wp:simplePos x="0" y="0"/>
                            <wp:positionH relativeFrom="column">
                              <wp:posOffset>69850</wp:posOffset>
                            </wp:positionH>
                            <wp:positionV relativeFrom="paragraph">
                              <wp:posOffset>-30480</wp:posOffset>
                            </wp:positionV>
                            <wp:extent cx="220980" cy="202565"/>
                            <wp:effectExtent l="0" t="0" r="7620" b="6985"/>
                            <wp:wrapNone/>
                            <wp:docPr id="8" name="地址图标" descr="地址图标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20980" cy="202565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2A6FC4" id="地址图标" o:spid="_x0000_s1026" alt="地址图标" style="position:absolute;margin-left:5.5pt;margin-top:-2.4pt;width:17.4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+xS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ddd [3204]" stroked="f" strokeweight="0">
                            <v:path arrowok="t" o:connecttype="custom" o:connectlocs="115925,1645;124777,8223;136424,18304;149934,30174;164454,43116;179051,56272;192717,68642;204752,79582;214070,88233;219660,93668;214070,95384;200637,95813;191552,96170;191552,183474;190077,194199;185030,199919;175169,202350;167482,202565;158320,202350;149468,201778;144266,197989;142169,188694;141704,175895;141471,162524;141393,148438;141393,136426;141471,129204;140617,122054;135880,116620;128193,113831;118720,112902;108549,112759;97290,113402;87662,115619;80829,119980;78422,127130;78500,173535;78345,192841;74462,198990;65611,201778;43637,202207;34475,199705;29505,193270;28884,163382;28729,96599;23915,96671;14830,96742;5668,96671;311,96671;2019,94311;8463,87947;18324,78438;30592,66783;44569,53841;59166,40470;73453,27385;86653,15587;97601,5792;106142,501" o:connectangles="0,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D23A31" w:rsidRPr="00CB07AE" w14:paraId="38053CA7" w14:textId="77777777" w:rsidTr="00D23A31">
              <w:trPr>
                <w:trHeight w:val="289"/>
              </w:trPr>
              <w:sdt>
                <w:sdtPr>
                  <w:rPr>
                    <w:rFonts w:ascii="Times New Roman" w:eastAsia="Microsoft JhengHei" w:hAnsi="Times New Roman" w:cs="Times New Roman"/>
                    <w:noProof/>
                    <w:color w:val="7C7C7C" w:themeColor="background2" w:themeShade="80"/>
                    <w:sz w:val="24"/>
                    <w:szCs w:val="24"/>
                  </w:rPr>
                  <w:alias w:val="输入电话："/>
                  <w:tag w:val="输入电话："/>
                  <w:id w:val="-1849400302"/>
                  <w:placeholder>
                    <w:docPart w:val="E19F893FB4BE4458B2937BF6D81DDC0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5424" w:type="dxa"/>
                      <w:tcMar>
                        <w:left w:w="720" w:type="dxa"/>
                        <w:right w:w="29" w:type="dxa"/>
                      </w:tcMar>
                    </w:tcPr>
                    <w:p w14:paraId="45C3DDFA" w14:textId="0D5205B1" w:rsidR="007F59BC" w:rsidRPr="00705E2E" w:rsidRDefault="000F5941" w:rsidP="00C813EA">
                      <w:pPr>
                        <w:pStyle w:val="a2"/>
                        <w:spacing w:before="0"/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</w:pPr>
                      <w:r w:rsidRPr="00705E2E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+</w:t>
                      </w:r>
                      <w:r w:rsidR="001F48A2" w:rsidRPr="00705E2E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1</w:t>
                      </w:r>
                      <w:r w:rsidR="00C813EA" w:rsidRPr="00705E2E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4D39B8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(</w:t>
                      </w:r>
                      <w:r w:rsidR="001F48A2" w:rsidRPr="00705E2E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213</w:t>
                      </w:r>
                      <w:r w:rsidR="004D39B8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 xml:space="preserve">) </w:t>
                      </w:r>
                      <w:r w:rsidR="001F48A2" w:rsidRPr="00705E2E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284</w:t>
                      </w:r>
                      <w:r w:rsidR="00275D9A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-</w:t>
                      </w:r>
                      <w:r w:rsidR="001F48A2" w:rsidRPr="00705E2E"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2420</w:t>
                      </w:r>
                    </w:p>
                  </w:tc>
                </w:sdtContent>
              </w:sdt>
              <w:tc>
                <w:tcPr>
                  <w:tcW w:w="583" w:type="dxa"/>
                  <w:tcMar>
                    <w:left w:w="0" w:type="dxa"/>
                    <w:right w:w="0" w:type="dxa"/>
                  </w:tcMar>
                </w:tcPr>
                <w:p w14:paraId="0627982A" w14:textId="311D598B" w:rsidR="007F59BC" w:rsidRPr="00CB07AE" w:rsidRDefault="00705E2E" w:rsidP="00C813EA">
                  <w:pPr>
                    <w:pStyle w:val="a3"/>
                    <w:rPr>
                      <w:rFonts w:ascii="Microsoft JhengHei" w:eastAsia="Microsoft JhengHei" w:hAnsi="Microsoft JhengHei" w:cs="Times New Roman"/>
                      <w:i/>
                      <w:iCs/>
                      <w:noProof/>
                      <w:color w:val="000000" w:themeColor="text1"/>
                    </w:rPr>
                  </w:pPr>
                  <w:r w:rsidRPr="00CB07AE">
                    <w:rPr>
                      <w:rFonts w:ascii="Microsoft JhengHei" w:eastAsia="Microsoft JhengHei" w:hAnsi="Microsoft JhengHei" w:cs="Times New Roman"/>
                      <w:i/>
                      <w:iCs/>
                      <w:noProof/>
                      <w:color w:val="000000" w:themeColor="text1"/>
                      <w:lang w:val="zh-CN" w:bidi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AED444C" wp14:editId="006C3779">
                            <wp:simplePos x="0" y="0"/>
                            <wp:positionH relativeFrom="column">
                              <wp:posOffset>111760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75260" cy="177800"/>
                            <wp:effectExtent l="0" t="0" r="0" b="0"/>
                            <wp:wrapNone/>
                            <wp:docPr id="31" name="电话图标" descr="电话图标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75260" cy="177800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E44B2F" id="电话图标" o:spid="_x0000_s1026" alt="电话图标" style="position:absolute;margin-left:8.8pt;margin-top:-.5pt;width:13.8pt;height: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ddd [3204]" stroked="f" strokeweight="0">
                            <v:path arrowok="t" o:connecttype="custom" o:connectlocs="32758,748;39832,5233;50957,16380;58649,24196;61808,30517;61259,36702;57001,42751;49927,49140;45944,55936;45532,62869;48554,69801;63044,85162;96283,116766;111941,130359;118603,132263;125196,130563;131445,124786;138587,118058;145661,115747;152597,117446;159327,123019;173680,140079;175260,146060;174299,151429;172101,155439;169972,157750;168804,158769;165645,161352;161182,164886;155825,168693;150193,172091;144837,174470;134879,177052;126912,177800;120320,177120;114551,175421;109125,172906;98824,167809;80144,157274;62907,145856;47317,133146;33514,119009;21564,103309;11675,85706;4052,66063;275,49887;755,36906;4327,24808;10988,13389;19160,4146;25891,408" o:connectangles="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D23A31" w:rsidRPr="00CB07AE" w14:paraId="728AED4A" w14:textId="77777777" w:rsidTr="00D23A31">
              <w:trPr>
                <w:trHeight w:val="298"/>
              </w:trPr>
              <w:sdt>
                <w:sdtPr>
                  <w:rPr>
                    <w:rFonts w:ascii="Times New Roman" w:eastAsia="Microsoft JhengHei" w:hAnsi="Times New Roman" w:cs="Times New Roman"/>
                    <w:noProof/>
                    <w:color w:val="7C7C7C" w:themeColor="background2" w:themeShade="80"/>
                    <w:sz w:val="24"/>
                    <w:szCs w:val="24"/>
                  </w:rPr>
                  <w:alias w:val="输入电子邮件："/>
                  <w:tag w:val="输入电子邮件:"/>
                  <w:id w:val="-675184368"/>
                  <w:placeholder>
                    <w:docPart w:val="E86638B1A412465FB780663FFF01281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5424" w:type="dxa"/>
                      <w:tcMar>
                        <w:left w:w="720" w:type="dxa"/>
                        <w:right w:w="29" w:type="dxa"/>
                      </w:tcMar>
                    </w:tcPr>
                    <w:p w14:paraId="3BF4B1C1" w14:textId="2DA40ECC" w:rsidR="007F59BC" w:rsidRPr="00705E2E" w:rsidRDefault="003466B1" w:rsidP="00C813EA">
                      <w:pPr>
                        <w:pStyle w:val="a2"/>
                        <w:spacing w:before="0"/>
                        <w:rPr>
                          <w:rFonts w:ascii="Times New Roman" w:eastAsia="Microsoft JhengHei" w:hAnsi="Times New Roman" w:cs="Times New Roman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 w:hint="eastAsia"/>
                          <w:noProof/>
                          <w:color w:val="7C7C7C" w:themeColor="background2" w:themeShade="80"/>
                          <w:sz w:val="24"/>
                          <w:szCs w:val="24"/>
                        </w:rPr>
                        <w:t>weijia_yan@tamu.edu</w:t>
                      </w:r>
                    </w:p>
                  </w:tc>
                </w:sdtContent>
              </w:sdt>
              <w:tc>
                <w:tcPr>
                  <w:tcW w:w="583" w:type="dxa"/>
                  <w:tcMar>
                    <w:left w:w="0" w:type="dxa"/>
                    <w:right w:w="0" w:type="dxa"/>
                  </w:tcMar>
                </w:tcPr>
                <w:p w14:paraId="3553FFD9" w14:textId="77777777" w:rsidR="007F59BC" w:rsidRPr="00CB07AE" w:rsidRDefault="007F59BC" w:rsidP="00C813EA">
                  <w:pPr>
                    <w:pStyle w:val="a3"/>
                    <w:rPr>
                      <w:rFonts w:ascii="Microsoft JhengHei" w:eastAsia="Microsoft JhengHei" w:hAnsi="Microsoft JhengHei" w:cs="Times New Roman"/>
                      <w:i/>
                      <w:iCs/>
                      <w:noProof/>
                      <w:color w:val="000000" w:themeColor="text1"/>
                    </w:rPr>
                  </w:pPr>
                  <w:r w:rsidRPr="00CB07AE">
                    <w:rPr>
                      <w:rFonts w:ascii="Microsoft JhengHei" w:eastAsia="Microsoft JhengHei" w:hAnsi="Microsoft JhengHei" w:cs="Times New Roman"/>
                      <w:i/>
                      <w:iCs/>
                      <w:noProof/>
                      <w:color w:val="000000" w:themeColor="text1"/>
                      <w:lang w:val="zh-CN" w:bidi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855F07E" wp14:editId="636D2402">
                            <wp:simplePos x="0" y="0"/>
                            <wp:positionH relativeFrom="column">
                              <wp:posOffset>100330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194310" cy="129540"/>
                            <wp:effectExtent l="0" t="0" r="0" b="3810"/>
                            <wp:wrapNone/>
                            <wp:docPr id="5" name="任意多边形 5" descr="电子邮件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94310" cy="1295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53F0A0" id="任意多边形 5" o:spid="_x0000_s1026" alt="电子邮件图标" style="position:absolute;margin-left:7.9pt;margin-top:1.95pt;width:15.3pt;height:1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" path="m108,21r,l60,58,12,21v-1,-1,-1,-2,,-3c13,16,14,16,16,17l60,51,104,17v1,-1,3,-1,4,1c109,19,109,20,108,21r,xm114,r,l6,c3,,,3,,6l,74v,3,3,6,6,6l114,80v3,,6,-3,6,-6l120,6c120,3,117,,114,xe" fillcolor="#ddd [3204]" stroked="f" strokeweight="0">
                            <v:path arrowok="t" o:connecttype="custom" o:connectlocs="174879,34004;174879,34004;97155,93917;19431,34004;19431,29147;25908,27527;97155,82582;168402,27527;174879,29147;174879,34004;174879,34004;184595,0;184595,0;9716,0;0,9716;0,119825;9716,129540;184595,129540;194310,119825;194310,9716;184595,0" o:connectangles="0,0,0,0,0,0,0,0,0,0,0,0,0,0,0,0,0,0,0,0,0"/>
                            <o:lock v:ext="edit" aspectratio="t" verticies="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7002F3E" w14:textId="77777777" w:rsidR="007F59BC" w:rsidRPr="00D23A31" w:rsidRDefault="007F59BC" w:rsidP="00C963D4">
            <w:pPr>
              <w:pStyle w:val="Header"/>
              <w:rPr>
                <w:noProof/>
                <w:color w:val="000000" w:themeColor="text1"/>
              </w:rPr>
            </w:pPr>
          </w:p>
        </w:tc>
      </w:tr>
    </w:tbl>
    <w:p w14:paraId="1365BCB4" w14:textId="7EFFA9AD" w:rsidR="00843164" w:rsidRPr="00403B8F" w:rsidRDefault="00D718D6" w:rsidP="00686807">
      <w:pPr>
        <w:pStyle w:val="Heading1"/>
        <w:rPr>
          <w:rFonts w:ascii="Garamond" w:hAnsi="Garamond" w:cs="Times New Roman"/>
          <w:color w:val="000000" w:themeColor="text1"/>
          <w:sz w:val="32"/>
          <w:szCs w:val="40"/>
        </w:rPr>
      </w:pPr>
      <w:r w:rsidRPr="00403B8F">
        <w:rPr>
          <w:rFonts w:ascii="Garamond" w:hAnsi="Garamond" w:cs="Times New Roman"/>
          <w:caps w:val="0"/>
          <w:color w:val="000000" w:themeColor="text1"/>
          <w:sz w:val="32"/>
          <w:szCs w:val="40"/>
        </w:rPr>
        <w:t>Education</w:t>
      </w:r>
    </w:p>
    <w:tbl>
      <w:tblPr>
        <w:tblStyle w:val="a"/>
        <w:tblW w:w="5000" w:type="pct"/>
        <w:tblLook w:val="0620" w:firstRow="1" w:lastRow="0" w:firstColumn="0" w:lastColumn="0" w:noHBand="1" w:noVBand="1"/>
        <w:tblDescription w:val="工作经验表"/>
      </w:tblPr>
      <w:tblGrid>
        <w:gridCol w:w="1559"/>
        <w:gridCol w:w="8907"/>
      </w:tblGrid>
      <w:tr w:rsidR="00686807" w:rsidRPr="00D23A31" w14:paraId="4622C1BB" w14:textId="77777777" w:rsidTr="00686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8FBEF1A" w14:textId="08FDA476" w:rsidR="00686807" w:rsidRPr="00D23A31" w:rsidRDefault="00686807" w:rsidP="00686807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t>08/2023-present</w:t>
            </w:r>
          </w:p>
        </w:tc>
        <w:tc>
          <w:tcPr>
            <w:tcW w:w="42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482ADB" w14:textId="4E40698D" w:rsidR="00686807" w:rsidRDefault="00686807" w:rsidP="0068680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  <w:lang w:bidi="zh-CN"/>
              </w:rPr>
              <w:t>Texas A&amp;M University, College Station</w:t>
            </w:r>
            <w:r w:rsidR="006F21FD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  <w:lang w:bidi="zh-CN"/>
              </w:rPr>
              <w:t>, TX</w:t>
            </w:r>
          </w:p>
          <w:p w14:paraId="44107344" w14:textId="730B2AA0" w:rsidR="00686807" w:rsidRPr="00686807" w:rsidRDefault="00686807" w:rsidP="006868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>Ph.D.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bidi="zh-CN"/>
              </w:rPr>
              <w:t xml:space="preserve"> student in Mechanical Engineering, GPA: </w:t>
            </w:r>
            <w:r w:rsidR="00194CD4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bidi="zh-CN"/>
              </w:rPr>
              <w:t>3.67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bidi="zh-CN"/>
              </w:rPr>
              <w:t>/4.0</w:t>
            </w:r>
          </w:p>
        </w:tc>
      </w:tr>
      <w:tr w:rsidR="00D23A31" w:rsidRPr="00D23A31" w14:paraId="544A0C32" w14:textId="77777777" w:rsidTr="00686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1050C20" w14:textId="1EF5A931" w:rsidR="00843164" w:rsidRPr="00D23A31" w:rsidRDefault="00D718D6" w:rsidP="00686807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01/2021-</w:t>
            </w:r>
            <w:r w:rsidR="00686807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t>01</w:t>
            </w:r>
            <w:r w:rsidR="00D45DE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/202</w:t>
            </w:r>
            <w:r w:rsidR="00686807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t>3</w:t>
            </w:r>
          </w:p>
        </w:tc>
        <w:tc>
          <w:tcPr>
            <w:tcW w:w="42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6D971E9" w14:textId="58453B92" w:rsidR="00D718D6" w:rsidRPr="00D23A31" w:rsidRDefault="00D718D6" w:rsidP="00686807">
            <w:pP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>University of Southern California, Los Angeles</w:t>
            </w:r>
            <w:r w:rsidR="006F21FD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  <w:lang w:bidi="zh-CN"/>
              </w:rPr>
              <w:t>, CA</w:t>
            </w:r>
          </w:p>
          <w:p w14:paraId="46CA2714" w14:textId="11314753" w:rsidR="00843164" w:rsidRPr="00D23A31" w:rsidRDefault="00D718D6" w:rsidP="006868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of Science in Mechanical Engineering, GPA: 3.5</w:t>
            </w:r>
            <w:r w:rsidR="00D45D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/4.0</w:t>
            </w:r>
          </w:p>
        </w:tc>
      </w:tr>
      <w:tr w:rsidR="00D23A31" w:rsidRPr="00D23A31" w14:paraId="1D236198" w14:textId="77777777" w:rsidTr="00686807">
        <w:tc>
          <w:tcPr>
            <w:tcW w:w="745" w:type="pct"/>
          </w:tcPr>
          <w:p w14:paraId="207C6B04" w14:textId="77777777" w:rsidR="00843164" w:rsidRPr="00D23A31" w:rsidRDefault="00D718D6" w:rsidP="00686807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09/2016-</w:t>
            </w:r>
          </w:p>
          <w:p w14:paraId="37C2C384" w14:textId="43918EA7" w:rsidR="00D718D6" w:rsidRPr="00D23A31" w:rsidRDefault="00D718D6" w:rsidP="006868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06/2020</w:t>
            </w:r>
          </w:p>
        </w:tc>
        <w:tc>
          <w:tcPr>
            <w:tcW w:w="4255" w:type="pct"/>
          </w:tcPr>
          <w:p w14:paraId="73A57F1D" w14:textId="77777777" w:rsidR="00D718D6" w:rsidRPr="00D23A31" w:rsidRDefault="00D718D6" w:rsidP="0068680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>Huazhong University of Science and Technology (HUST), China</w:t>
            </w:r>
          </w:p>
          <w:p w14:paraId="59473E06" w14:textId="31F74A48" w:rsidR="00843164" w:rsidRPr="00D23A31" w:rsidRDefault="00D718D6" w:rsidP="006868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>Bachelor of Engineering in Aircraft Design and Engineering, GPA: 3.48/4.0</w:t>
            </w:r>
          </w:p>
        </w:tc>
      </w:tr>
    </w:tbl>
    <w:p w14:paraId="08B16398" w14:textId="77777777" w:rsidR="00275D9A" w:rsidRPr="001F48A2" w:rsidRDefault="00275D9A" w:rsidP="00686807">
      <w:pPr>
        <w:pStyle w:val="Heading1"/>
        <w:rPr>
          <w:rFonts w:ascii="Garamond" w:hAnsi="Garamond" w:cs="Times New Roman"/>
          <w:color w:val="000000" w:themeColor="text1"/>
          <w:sz w:val="32"/>
          <w:szCs w:val="40"/>
        </w:rPr>
      </w:pPr>
      <w:r w:rsidRPr="001F48A2">
        <w:rPr>
          <w:rFonts w:ascii="Garamond" w:hAnsi="Garamond" w:cs="Times New Roman"/>
          <w:caps w:val="0"/>
          <w:color w:val="000000" w:themeColor="text1"/>
          <w:sz w:val="32"/>
          <w:szCs w:val="40"/>
        </w:rPr>
        <w:t>Publication</w:t>
      </w:r>
    </w:p>
    <w:tbl>
      <w:tblPr>
        <w:tblStyle w:val="a"/>
        <w:tblW w:w="5215" w:type="pct"/>
        <w:tblLook w:val="0620" w:firstRow="1" w:lastRow="0" w:firstColumn="0" w:lastColumn="0" w:noHBand="1" w:noVBand="1"/>
        <w:tblDescription w:val="工作经验表"/>
      </w:tblPr>
      <w:tblGrid>
        <w:gridCol w:w="1561"/>
        <w:gridCol w:w="9355"/>
      </w:tblGrid>
      <w:tr w:rsidR="00686807" w:rsidRPr="00D23A31" w14:paraId="7457D953" w14:textId="77777777" w:rsidTr="002A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pct"/>
          </w:tcPr>
          <w:p w14:paraId="53D2275B" w14:textId="77777777" w:rsidR="00686807" w:rsidRPr="00D23A31" w:rsidRDefault="00686807" w:rsidP="002A174C">
            <w:pPr>
              <w:jc w:val="distribute"/>
              <w:rPr>
                <w:color w:val="000000" w:themeColor="text1"/>
                <w:lang w:val="zh-CN" w:bidi="zh-CN"/>
              </w:rPr>
            </w:pPr>
          </w:p>
        </w:tc>
        <w:tc>
          <w:tcPr>
            <w:tcW w:w="4285" w:type="pct"/>
          </w:tcPr>
          <w:p w14:paraId="0B046980" w14:textId="6C4355AF" w:rsidR="00686807" w:rsidRDefault="00686807" w:rsidP="002A174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8680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Multiphysics modeling of frontal curing-enabled additive manufacturing for carbon fiber/thermoset composites</w:t>
            </w:r>
            <w:r w:rsidR="00153A34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153A34" w:rsidRPr="00153A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Computational Materials Science</w:t>
            </w:r>
          </w:p>
          <w:p w14:paraId="403CB77C" w14:textId="0BB93C5A" w:rsidR="00BB4770" w:rsidRPr="00686807" w:rsidRDefault="00686807" w:rsidP="00BB477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68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Weijia Yan, Ruochen Liu, Caleb Fowler, Shiren Wang,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and </w:t>
            </w:r>
            <w:r w:rsidRPr="006868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Jingjing Qiu</w:t>
            </w:r>
          </w:p>
        </w:tc>
      </w:tr>
      <w:tr w:rsidR="00275D9A" w:rsidRPr="00D23A31" w14:paraId="0AFE2E38" w14:textId="77777777" w:rsidTr="002A174C">
        <w:tc>
          <w:tcPr>
            <w:tcW w:w="715" w:type="pct"/>
          </w:tcPr>
          <w:p w14:paraId="18467572" w14:textId="77777777" w:rsidR="00275D9A" w:rsidRPr="00686807" w:rsidRDefault="00275D9A" w:rsidP="002A174C">
            <w:pPr>
              <w:jc w:val="distribute"/>
              <w:rPr>
                <w:color w:val="000000" w:themeColor="text1"/>
                <w:lang w:bidi="zh-CN"/>
              </w:rPr>
            </w:pPr>
          </w:p>
        </w:tc>
        <w:tc>
          <w:tcPr>
            <w:tcW w:w="4285" w:type="pct"/>
          </w:tcPr>
          <w:p w14:paraId="621444DE" w14:textId="61C95594" w:rsidR="00275D9A" w:rsidRPr="00266199" w:rsidRDefault="00275D9A" w:rsidP="002A174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661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Hopping Light Vat Photopolymerization for Multiscale Fabrication</w:t>
            </w:r>
            <w:r w:rsidR="00D45DE7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</w:rPr>
              <w:t>,</w:t>
            </w:r>
            <w:r w:rsidR="00D45DE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45DE7" w:rsidRPr="00D45DE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Small </w:t>
            </w:r>
          </w:p>
          <w:p w14:paraId="3EA2EA2A" w14:textId="77777777" w:rsidR="00275D9A" w:rsidRPr="00D23A31" w:rsidRDefault="00275D9A" w:rsidP="002A17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Yang Xu, Huachao Mao, Cenyi Liu, Zhengyu Du, </w:t>
            </w:r>
            <w:r w:rsidRPr="001F48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Weijia Yan</w:t>
            </w:r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Zhuoyuan Yang, Jouni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Partanen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2661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Yong Chen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</w:t>
            </w:r>
          </w:p>
        </w:tc>
      </w:tr>
      <w:tr w:rsidR="00BB4770" w:rsidRPr="00D23A31" w14:paraId="696E9A91" w14:textId="77777777" w:rsidTr="002A174C">
        <w:tc>
          <w:tcPr>
            <w:tcW w:w="715" w:type="pct"/>
          </w:tcPr>
          <w:p w14:paraId="54046EEA" w14:textId="77777777" w:rsidR="00BB4770" w:rsidRPr="00686807" w:rsidRDefault="00BB4770" w:rsidP="002A174C">
            <w:pPr>
              <w:jc w:val="distribute"/>
              <w:rPr>
                <w:color w:val="000000" w:themeColor="text1"/>
                <w:lang w:bidi="zh-CN"/>
              </w:rPr>
            </w:pPr>
          </w:p>
        </w:tc>
        <w:tc>
          <w:tcPr>
            <w:tcW w:w="4285" w:type="pct"/>
          </w:tcPr>
          <w:p w14:paraId="1019F52E" w14:textId="56F7B9A7" w:rsidR="00BB4770" w:rsidRDefault="00BB4770" w:rsidP="002A174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B47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Neuromorphic Computing in Sensory Systems: A Review</w:t>
            </w:r>
            <w:r w:rsidR="00153A34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153A34" w:rsidRPr="00153A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Journal of Neuromorphic Intelligence</w:t>
            </w:r>
          </w:p>
          <w:p w14:paraId="491FF108" w14:textId="3CFBB23C" w:rsidR="00BB4770" w:rsidRPr="00BB4770" w:rsidRDefault="00BB4770" w:rsidP="002A17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47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Weijia Yan, Jingjing Qiu</w:t>
            </w:r>
          </w:p>
        </w:tc>
      </w:tr>
    </w:tbl>
    <w:p w14:paraId="4E094CFC" w14:textId="10A33BED" w:rsidR="00D718D6" w:rsidRPr="001F48A2" w:rsidRDefault="00223F8B" w:rsidP="00D718D6">
      <w:pPr>
        <w:pStyle w:val="Heading1"/>
        <w:rPr>
          <w:rFonts w:ascii="Garamond" w:hAnsi="Garamond" w:cs="Times New Roman"/>
          <w:caps w:val="0"/>
          <w:color w:val="000000" w:themeColor="text1"/>
          <w:sz w:val="32"/>
          <w:szCs w:val="40"/>
        </w:rPr>
      </w:pPr>
      <w:r w:rsidRPr="001F48A2">
        <w:rPr>
          <w:rFonts w:ascii="Garamond" w:hAnsi="Garamond" w:cs="Times New Roman"/>
          <w:caps w:val="0"/>
          <w:color w:val="000000" w:themeColor="text1"/>
          <w:sz w:val="32"/>
          <w:szCs w:val="40"/>
        </w:rPr>
        <w:t>Research Experience</w:t>
      </w:r>
    </w:p>
    <w:tbl>
      <w:tblPr>
        <w:tblStyle w:val="a"/>
        <w:tblW w:w="5215" w:type="pct"/>
        <w:tblLook w:val="0620" w:firstRow="1" w:lastRow="0" w:firstColumn="0" w:lastColumn="0" w:noHBand="1" w:noVBand="1"/>
        <w:tblDescription w:val="工作经验表"/>
      </w:tblPr>
      <w:tblGrid>
        <w:gridCol w:w="1561"/>
        <w:gridCol w:w="9355"/>
      </w:tblGrid>
      <w:tr w:rsidR="00BB4770" w:rsidRPr="00D23A31" w14:paraId="4465B350" w14:textId="77777777" w:rsidTr="00B56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pct"/>
          </w:tcPr>
          <w:p w14:paraId="14DC7986" w14:textId="14C9EB5F" w:rsidR="00BB4770" w:rsidRDefault="00BB4770" w:rsidP="00D23A31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t>01/2024-present</w:t>
            </w:r>
          </w:p>
        </w:tc>
        <w:tc>
          <w:tcPr>
            <w:tcW w:w="4285" w:type="pct"/>
          </w:tcPr>
          <w:p w14:paraId="1AA37F6F" w14:textId="77777777" w:rsidR="00BB4770" w:rsidRDefault="0033089B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 w:rsidRPr="0033089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>Volumetric 3D printing</w:t>
            </w: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  <w:lang w:bidi="zh-CN"/>
              </w:rPr>
              <w:t xml:space="preserve"> </w:t>
            </w:r>
            <w:r w:rsidRPr="0033089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>used for the rapid production of artificial organs</w:t>
            </w:r>
          </w:p>
          <w:p w14:paraId="3BCC3118" w14:textId="307396FA" w:rsidR="0033089B" w:rsidRPr="00DD3DCA" w:rsidRDefault="0033089B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DD3DCA">
              <w:rPr>
                <w:rFonts w:ascii="Cambria Math" w:hAnsi="Cambria Math" w:cs="Cambria Math" w:hint="eastAsia"/>
                <w:color w:val="000000" w:themeColor="text1"/>
                <w:sz w:val="24"/>
                <w:szCs w:val="24"/>
              </w:rPr>
              <w:t xml:space="preserve"> </w:t>
            </w:r>
            <w:r w:rsidR="00DD3DCA" w:rsidRPr="00DD3DC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A</w:t>
            </w:r>
            <w:r w:rsidR="00DD3DCA" w:rsidRPr="00DD3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ssembled a volumetric printing platform, ensuring precision in mechanical and optical performance for the rapid production of artificial organs.</w:t>
            </w:r>
          </w:p>
          <w:p w14:paraId="35DA507A" w14:textId="33CD4313" w:rsidR="0033089B" w:rsidRPr="00DD3DCA" w:rsidRDefault="0033089B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DC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DD3DCA" w:rsidRPr="00DD3DC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DD3DCA" w:rsidRPr="00DD3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Responsible for calibrating the light source</w:t>
            </w:r>
            <w:r w:rsidR="00DD3DCA" w:rsidRPr="00DD3DC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of projector</w:t>
            </w:r>
            <w:r w:rsidR="00DD3DCA" w:rsidRPr="00DD3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adjusting optical systems, and optimizing the compatibility between different components</w:t>
            </w:r>
          </w:p>
          <w:p w14:paraId="25879517" w14:textId="77777777" w:rsidR="0033089B" w:rsidRPr="00DD3DCA" w:rsidRDefault="0033089B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DC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DD3DCA" w:rsidRPr="00DD3DC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DD3DCA" w:rsidRPr="00DD3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Developed and optimized Matlab slicer code for the project, significantly increasing slicing speed and overall production efficiency.</w:t>
            </w:r>
          </w:p>
          <w:p w14:paraId="692ED31B" w14:textId="33A72CED" w:rsidR="00DD3DCA" w:rsidRPr="0033089B" w:rsidRDefault="00DD3DCA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</w:pPr>
            <w:r w:rsidRPr="00DD3DC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D3DC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Pr="00DD3D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Researched and determined the optimal formulation of printing materials to ensure the biocompatibility and mechanical properties required for the artificial organs.</w:t>
            </w:r>
          </w:p>
        </w:tc>
      </w:tr>
      <w:tr w:rsidR="00686807" w:rsidRPr="00D23A31" w14:paraId="4E00432F" w14:textId="77777777" w:rsidTr="00B56E25">
        <w:tc>
          <w:tcPr>
            <w:tcW w:w="715" w:type="pct"/>
          </w:tcPr>
          <w:p w14:paraId="27060F61" w14:textId="77932E29" w:rsidR="00686807" w:rsidRPr="00D23A31" w:rsidRDefault="00686807" w:rsidP="00D23A31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t>08/2023-01/2024</w:t>
            </w:r>
          </w:p>
        </w:tc>
        <w:tc>
          <w:tcPr>
            <w:tcW w:w="4285" w:type="pct"/>
          </w:tcPr>
          <w:p w14:paraId="09EE0D5B" w14:textId="77777777" w:rsidR="00686807" w:rsidRDefault="00686807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 w:rsidRPr="0068680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>Multiphysics modeling of frontal curing-enabled additive manufacturing for carbon fiber/thermoset composites</w:t>
            </w:r>
          </w:p>
          <w:p w14:paraId="4A28274C" w14:textId="550CF8B8" w:rsidR="00B56E25" w:rsidRPr="00C770B0" w:rsidRDefault="00B56E25" w:rsidP="00B56E2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6961E5">
              <w:rPr>
                <w:rFonts w:ascii="Cambria Math" w:hAnsi="Cambria Math" w:cs="Cambria Math" w:hint="eastAsia"/>
                <w:color w:val="000000" w:themeColor="text1"/>
                <w:sz w:val="24"/>
                <w:szCs w:val="24"/>
              </w:rPr>
              <w:t xml:space="preserve"> 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Simulated frontal curing 3D printing for carbon fiber/epoxy composites using COMSOL.</w:t>
            </w:r>
          </w:p>
          <w:p w14:paraId="01787D95" w14:textId="50365913" w:rsidR="00B56E25" w:rsidRPr="00C770B0" w:rsidRDefault="00B56E25" w:rsidP="006961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70B0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6961E5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Developed </w:t>
            </w:r>
            <w:r w:rsidRPr="00C770B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different 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models to explore frontal curing's effects across different configurations</w:t>
            </w:r>
            <w:r w:rsidRPr="00C770B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in application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67670FC" w14:textId="5EC343C1" w:rsidR="00B56E25" w:rsidRPr="00C770B0" w:rsidRDefault="00B56E25" w:rsidP="006961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70B0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6961E5">
              <w:rPr>
                <w:rFonts w:ascii="Cambria Math" w:hAnsi="Cambria Math" w:cs="Cambria Math" w:hint="eastAsia"/>
                <w:color w:val="000000" w:themeColor="text1"/>
                <w:sz w:val="24"/>
                <w:szCs w:val="24"/>
              </w:rPr>
              <w:t xml:space="preserve"> 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Analyzed the impact of carbon fiber content on the curing process</w:t>
            </w:r>
            <w:r w:rsidRPr="00C770B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and parameters including frontal temperature and degree of cure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E88B7CF" w14:textId="040B3DC6" w:rsidR="00686807" w:rsidRPr="00B56E25" w:rsidRDefault="00B56E25" w:rsidP="006961E5">
            <w:p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C770B0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6961E5">
              <w:rPr>
                <w:rFonts w:ascii="Cambria Math" w:hAnsi="Cambria Math" w:cs="Cambria Math" w:hint="eastAsia"/>
                <w:color w:val="000000" w:themeColor="text1"/>
                <w:sz w:val="24"/>
                <w:szCs w:val="24"/>
              </w:rPr>
              <w:t xml:space="preserve"> </w:t>
            </w:r>
            <w:r w:rsidRPr="00C770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Investigated how continuous and discontinuous carbon fibers influence curing parameters.</w:t>
            </w:r>
          </w:p>
        </w:tc>
      </w:tr>
      <w:tr w:rsidR="00B56E25" w:rsidRPr="00D23A31" w14:paraId="5DF69555" w14:textId="77777777" w:rsidTr="00B56E25">
        <w:tc>
          <w:tcPr>
            <w:tcW w:w="715" w:type="pct"/>
          </w:tcPr>
          <w:p w14:paraId="7C882682" w14:textId="77777777" w:rsidR="00B56E25" w:rsidRPr="00D23A31" w:rsidRDefault="00B56E25" w:rsidP="00C963D4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01/202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2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-</w:t>
            </w:r>
          </w:p>
          <w:p w14:paraId="0E3A40E4" w14:textId="5BE2E871" w:rsidR="00B56E25" w:rsidRPr="00D23A31" w:rsidRDefault="00C770B0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lastRenderedPageBreak/>
              <w:t>12</w:t>
            </w:r>
            <w:r w:rsidR="00B56E25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/2022</w:t>
            </w:r>
          </w:p>
          <w:p w14:paraId="6BD82173" w14:textId="77777777" w:rsidR="00B56E25" w:rsidRPr="00D23A31" w:rsidRDefault="00B56E25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</w:p>
          <w:p w14:paraId="5D882293" w14:textId="77777777" w:rsidR="00B56E25" w:rsidRPr="00D23A31" w:rsidRDefault="00B56E25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</w:p>
          <w:p w14:paraId="4AA34D86" w14:textId="77777777" w:rsidR="00B56E25" w:rsidRPr="00D23A31" w:rsidRDefault="00B56E25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</w:p>
          <w:p w14:paraId="55DB2E98" w14:textId="338B27F1" w:rsidR="00B56E25" w:rsidRPr="00D23A31" w:rsidRDefault="00B56E25" w:rsidP="00D23A31">
            <w:pPr>
              <w:pStyle w:val="Da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</w:p>
        </w:tc>
        <w:tc>
          <w:tcPr>
            <w:tcW w:w="4285" w:type="pct"/>
          </w:tcPr>
          <w:p w14:paraId="7719C3DF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lastRenderedPageBreak/>
              <w:t>Hopping Light Vat Photopolymerization for Multi-scale Structure Fabrication</w:t>
            </w:r>
          </w:p>
          <w:p w14:paraId="327C455D" w14:textId="77777777" w:rsidR="00B56E25" w:rsidRDefault="00B56E25" w:rsidP="004C09EA">
            <w:pPr>
              <w:jc w:val="both"/>
              <w:rPr>
                <w:rFonts w:ascii="Cambria Math" w:hAnsi="Cambria Math" w:cs="Cambria Math"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bidi="zh-CN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Build the m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odel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platform and render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bidi="zh-CN"/>
              </w:rPr>
              <w:t xml:space="preserve"> </w:t>
            </w:r>
          </w:p>
          <w:p w14:paraId="647DC44B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bidi="zh-CN"/>
              </w:rPr>
              <w:lastRenderedPageBreak/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Carr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>ied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out the practical application experiment.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>Printed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eggbeater structure and tested for its hydrophobicity properties.</w:t>
            </w:r>
          </w:p>
          <w:p w14:paraId="47E06456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bidi="zh-CN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Use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>d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different 3D printing methods to make the structural parts of the experimental platform</w:t>
            </w:r>
          </w:p>
          <w:p w14:paraId="50942259" w14:textId="06761116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  <w:lang w:bidi="zh-CN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Made videos showing how the platform works</w:t>
            </w:r>
          </w:p>
        </w:tc>
      </w:tr>
      <w:tr w:rsidR="00B56E25" w:rsidRPr="00D23A31" w14:paraId="217F20CD" w14:textId="77777777" w:rsidTr="00B56E25">
        <w:tc>
          <w:tcPr>
            <w:tcW w:w="715" w:type="pct"/>
          </w:tcPr>
          <w:p w14:paraId="7A7A244C" w14:textId="77777777" w:rsidR="00B56E25" w:rsidRPr="00D23A31" w:rsidRDefault="00B56E25" w:rsidP="00D23A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lastRenderedPageBreak/>
              <w:t>12/2019-</w:t>
            </w:r>
          </w:p>
          <w:p w14:paraId="42392721" w14:textId="3ACF775D" w:rsidR="00B56E25" w:rsidRPr="00D23A31" w:rsidRDefault="00B56E25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05/2020</w:t>
            </w:r>
          </w:p>
        </w:tc>
        <w:tc>
          <w:tcPr>
            <w:tcW w:w="4285" w:type="pct"/>
          </w:tcPr>
          <w:p w14:paraId="0CBA93B7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Graduation project: Effect of Cr on microstructure and oxidation behavior of Mo-Ti-Si-B alloys, School of Aerospace Engineering, HUST</w:t>
            </w:r>
          </w:p>
          <w:p w14:paraId="6CC19B56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Prepared two groups of alloys by arc-melting </w:t>
            </w:r>
          </w:p>
          <w:p w14:paraId="5A71137F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Analyzed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microstructure of these two alloys using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scanning electron microscope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energy-dispersive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spectroscopy </w:t>
            </w:r>
          </w:p>
          <w:p w14:paraId="5F502A99" w14:textId="3F05E6A6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arried out Oxidation tests 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 at 800 ℃ for up to 24 hours and revealed the oxidation law of these two alloys from oxidation kinetic curves</w:t>
            </w:r>
          </w:p>
        </w:tc>
      </w:tr>
      <w:tr w:rsidR="00B56E25" w:rsidRPr="00D23A31" w14:paraId="5AA2D92F" w14:textId="77777777" w:rsidTr="00B56E25">
        <w:tc>
          <w:tcPr>
            <w:tcW w:w="715" w:type="pct"/>
          </w:tcPr>
          <w:p w14:paraId="0031B7DF" w14:textId="77777777" w:rsidR="00B56E25" w:rsidRPr="00D23A31" w:rsidRDefault="00B56E25" w:rsidP="00D23A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10/2019-</w:t>
            </w:r>
          </w:p>
          <w:p w14:paraId="6F448603" w14:textId="0E6788C8" w:rsidR="00B56E25" w:rsidRPr="00D23A31" w:rsidRDefault="00B56E25" w:rsidP="00D23A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01/2020</w:t>
            </w:r>
          </w:p>
        </w:tc>
        <w:tc>
          <w:tcPr>
            <w:tcW w:w="4285" w:type="pct"/>
          </w:tcPr>
          <w:p w14:paraId="076A29C6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Integrated indoor UAV flight control based on model design, Aircraft Innovative Design Competition, School of Aerospace Engineering, HUST </w:t>
            </w:r>
          </w:p>
          <w:p w14:paraId="0ED1350C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Conducted the debugging and equipment assembly of the UAV </w:t>
            </w:r>
          </w:p>
          <w:p w14:paraId="0AECD5F8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Built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Established multi-rotor control model and carried out the track simulation  </w:t>
            </w:r>
          </w:p>
          <w:p w14:paraId="3AD93EF2" w14:textId="77777777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Carried out in-loop simulation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processor  </w:t>
            </w:r>
          </w:p>
          <w:p w14:paraId="32D619A7" w14:textId="3B509811" w:rsidR="00B56E25" w:rsidRPr="00D23A31" w:rsidRDefault="00B56E25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Dealt with position control and attitude adjustment</w:t>
            </w:r>
          </w:p>
        </w:tc>
      </w:tr>
    </w:tbl>
    <w:p w14:paraId="093DA714" w14:textId="2FC2417F" w:rsidR="00BE382C" w:rsidRPr="001F48A2" w:rsidRDefault="00BE382C" w:rsidP="00BE382C">
      <w:pPr>
        <w:pStyle w:val="Heading1"/>
        <w:rPr>
          <w:rFonts w:ascii="Garamond" w:hAnsi="Garamond"/>
          <w:color w:val="000000" w:themeColor="text1"/>
          <w:sz w:val="32"/>
          <w:szCs w:val="40"/>
        </w:rPr>
      </w:pPr>
      <w:r w:rsidRPr="001F48A2">
        <w:rPr>
          <w:rFonts w:ascii="Garamond" w:hAnsi="Garamond"/>
          <w:caps w:val="0"/>
          <w:color w:val="000000" w:themeColor="text1"/>
          <w:sz w:val="32"/>
          <w:szCs w:val="40"/>
        </w:rPr>
        <w:t>Awards &amp; Honors</w:t>
      </w:r>
    </w:p>
    <w:tbl>
      <w:tblPr>
        <w:tblStyle w:val="a"/>
        <w:tblW w:w="5215" w:type="pct"/>
        <w:tblLook w:val="0620" w:firstRow="1" w:lastRow="0" w:firstColumn="0" w:lastColumn="0" w:noHBand="1" w:noVBand="1"/>
        <w:tblDescription w:val="工作经验表"/>
      </w:tblPr>
      <w:tblGrid>
        <w:gridCol w:w="1561"/>
        <w:gridCol w:w="9355"/>
      </w:tblGrid>
      <w:tr w:rsidR="00D23A31" w:rsidRPr="00D23A31" w14:paraId="3902FC09" w14:textId="77777777" w:rsidTr="00AB2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pct"/>
          </w:tcPr>
          <w:p w14:paraId="2435659A" w14:textId="555AEF8D" w:rsidR="00BE382C" w:rsidRPr="00D23A31" w:rsidRDefault="00BE382C" w:rsidP="00AB2811">
            <w:pPr>
              <w:jc w:val="distribute"/>
              <w:rPr>
                <w:color w:val="000000" w:themeColor="text1"/>
                <w:lang w:val="zh-CN" w:bidi="zh-CN"/>
              </w:rPr>
            </w:pPr>
          </w:p>
        </w:tc>
        <w:tc>
          <w:tcPr>
            <w:tcW w:w="4285" w:type="pct"/>
          </w:tcPr>
          <w:p w14:paraId="184243CA" w14:textId="342EBC3E" w:rsidR="00194CD4" w:rsidRDefault="000E3E3A" w:rsidP="002207C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C</w:t>
            </w:r>
            <w:r w:rsidRPr="000E3E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ontinuing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  <w:r w:rsidRPr="000E3E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tudent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0E3E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ellowship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2024</w:t>
            </w:r>
          </w:p>
          <w:p w14:paraId="3F5191FA" w14:textId="0DF201F8" w:rsidR="002207C6" w:rsidRPr="002207C6" w:rsidRDefault="002207C6" w:rsidP="002207C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07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Outstanding Graduate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</w:t>
            </w:r>
            <w:r w:rsidRPr="002207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2020</w:t>
            </w:r>
          </w:p>
          <w:p w14:paraId="69A28E18" w14:textId="3AF047FB" w:rsidR="00BE382C" w:rsidRPr="00D23A31" w:rsidRDefault="00BE382C" w:rsidP="000E3E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3E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 Prize in the Aircraft Innovative Design Competition, HUST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r w:rsidR="000E3E3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                   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="00AB2811" w:rsidRPr="000E3E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</w:t>
            </w:r>
          </w:p>
          <w:p w14:paraId="4FA5ABA2" w14:textId="38D15329" w:rsidR="00BE382C" w:rsidRPr="00D23A31" w:rsidRDefault="00BE382C" w:rsidP="00AB2811">
            <w:pPr>
              <w:jc w:val="distribu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People's Arts Scholarship, HUST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2017</w:t>
            </w:r>
            <w:r w:rsidR="001F48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&amp;</w:t>
            </w:r>
            <w:r w:rsidR="00C813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  <w:r w:rsidR="001F48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&amp;</w:t>
            </w:r>
            <w:r w:rsidR="00C813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</w:t>
            </w:r>
          </w:p>
          <w:p w14:paraId="43BAFCCD" w14:textId="12F72D79" w:rsidR="00BE382C" w:rsidRPr="00D23A31" w:rsidRDefault="00C813EA" w:rsidP="00AB2811">
            <w:pPr>
              <w:jc w:val="distribu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3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Outstanding Student Leader, HUST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2018</w:t>
            </w:r>
          </w:p>
          <w:p w14:paraId="7CBEA669" w14:textId="37FAAACE" w:rsidR="00BE382C" w:rsidRPr="00D23A31" w:rsidRDefault="00C813EA" w:rsidP="00AB2811">
            <w:pPr>
              <w:jc w:val="distribut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3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Freshman Scholarship, HUST</w:t>
            </w:r>
            <w:r w:rsidR="00AB2811"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2017</w:t>
            </w:r>
          </w:p>
        </w:tc>
      </w:tr>
    </w:tbl>
    <w:p w14:paraId="22A4CE02" w14:textId="06072B59" w:rsidR="00BE382C" w:rsidRPr="001F48A2" w:rsidRDefault="003564D2" w:rsidP="00BE382C">
      <w:pPr>
        <w:pStyle w:val="Heading1"/>
        <w:rPr>
          <w:rFonts w:ascii="Garamond" w:hAnsi="Garamond"/>
          <w:color w:val="000000" w:themeColor="text1"/>
          <w:sz w:val="32"/>
          <w:szCs w:val="40"/>
        </w:rPr>
      </w:pPr>
      <w:r w:rsidRPr="003564D2">
        <w:rPr>
          <w:rFonts w:ascii="Garamond" w:hAnsi="Garamond"/>
          <w:caps w:val="0"/>
          <w:color w:val="000000" w:themeColor="text1"/>
          <w:sz w:val="32"/>
          <w:szCs w:val="40"/>
        </w:rPr>
        <w:t>Teaching and Leadership Experience</w:t>
      </w:r>
    </w:p>
    <w:tbl>
      <w:tblPr>
        <w:tblStyle w:val="a"/>
        <w:tblW w:w="5350" w:type="pct"/>
        <w:tblLayout w:type="fixed"/>
        <w:tblLook w:val="0620" w:firstRow="1" w:lastRow="0" w:firstColumn="0" w:lastColumn="0" w:noHBand="1" w:noVBand="1"/>
        <w:tblDescription w:val="工作经验表"/>
      </w:tblPr>
      <w:tblGrid>
        <w:gridCol w:w="1559"/>
        <w:gridCol w:w="9640"/>
      </w:tblGrid>
      <w:tr w:rsidR="003564D2" w:rsidRPr="00D23A31" w14:paraId="5E12A244" w14:textId="77777777" w:rsidTr="00AB2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6" w:type="pct"/>
          </w:tcPr>
          <w:p w14:paraId="3DD34D45" w14:textId="7C7895B1" w:rsidR="003564D2" w:rsidRPr="00D23A31" w:rsidRDefault="003564D2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val="zh-CN" w:bidi="zh-CN"/>
              </w:rPr>
              <w:t>08/2023-12/2023</w:t>
            </w:r>
          </w:p>
        </w:tc>
        <w:tc>
          <w:tcPr>
            <w:tcW w:w="4304" w:type="pct"/>
          </w:tcPr>
          <w:p w14:paraId="35A46809" w14:textId="77777777" w:rsidR="003564D2" w:rsidRDefault="003564D2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  <w:lang w:bidi="zh-CN"/>
              </w:rPr>
              <w:t>Graduate Assistant of Teaching</w:t>
            </w:r>
          </w:p>
          <w:p w14:paraId="1B481AAD" w14:textId="62038353" w:rsidR="006F51EE" w:rsidRPr="006F51EE" w:rsidRDefault="006F51EE" w:rsidP="006F51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6F51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Provided support to students through office hours and email correspondence, addressing their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bidi="zh-CN"/>
              </w:rPr>
              <w:t>questions</w:t>
            </w:r>
            <w:r w:rsidRPr="006F51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 and concerns.</w:t>
            </w:r>
          </w:p>
          <w:p w14:paraId="6E481320" w14:textId="3BD1E603" w:rsidR="003564D2" w:rsidRPr="00D23A31" w:rsidRDefault="006F51EE" w:rsidP="006F51E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 w:rsidRPr="00D23A31"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6F51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 xml:space="preserve">Assisted professors with grading exams and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bidi="zh-CN"/>
              </w:rPr>
              <w:t>c</w:t>
            </w:r>
            <w:r w:rsidRPr="006F51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bidi="zh-CN"/>
              </w:rPr>
              <w:t>reated instructional materials and samples for classroom presentations, enhancing learning experiences.</w:t>
            </w:r>
          </w:p>
        </w:tc>
      </w:tr>
      <w:tr w:rsidR="00D23A31" w:rsidRPr="00D23A31" w14:paraId="557CB670" w14:textId="77777777" w:rsidTr="00AB2811">
        <w:tc>
          <w:tcPr>
            <w:tcW w:w="696" w:type="pct"/>
          </w:tcPr>
          <w:p w14:paraId="277FE6EA" w14:textId="69F57149" w:rsidR="00BE382C" w:rsidRPr="00D23A31" w:rsidRDefault="00BE382C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zh-CN" w:bidi="zh-CN"/>
              </w:rPr>
              <w:t>09/2017-</w:t>
            </w:r>
          </w:p>
          <w:p w14:paraId="70CA5DB8" w14:textId="4A65A4BA" w:rsidR="00BE382C" w:rsidRPr="00D23A31" w:rsidRDefault="00BE382C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11/2018</w:t>
            </w:r>
          </w:p>
        </w:tc>
        <w:tc>
          <w:tcPr>
            <w:tcW w:w="4304" w:type="pct"/>
          </w:tcPr>
          <w:p w14:paraId="58BD2E63" w14:textId="7190C5D7" w:rsidR="00AB2811" w:rsidRPr="00D23A31" w:rsidRDefault="003564D2" w:rsidP="004C09E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szCs w:val="24"/>
                <w:lang w:bidi="zh-CN"/>
              </w:rPr>
              <w:t xml:space="preserve">Art and </w:t>
            </w:r>
            <w:r w:rsidRPr="003564D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>Cultural Affairs Chair, Student Council</w:t>
            </w:r>
            <w:r w:rsidR="00BE382C" w:rsidRPr="00D23A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zh-CN"/>
              </w:rPr>
              <w:t xml:space="preserve">, HUST </w:t>
            </w:r>
          </w:p>
          <w:p w14:paraId="676C4177" w14:textId="6D0B51CA" w:rsidR="00BE382C" w:rsidRPr="00D23A31" w:rsidRDefault="00BE382C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w:t>◼</w:t>
            </w:r>
            <w:r w:rsidR="00C813EA"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w:t xml:space="preserve">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Responsible for organizing the welcome party for freshmen for two years, and participat</w:t>
            </w:r>
            <w:r w:rsidR="008D29B5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e</w:t>
            </w:r>
            <w:r w:rsidR="00705E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the preparation and operation of the party as the director </w:t>
            </w:r>
          </w:p>
          <w:p w14:paraId="575AE7D5" w14:textId="75F74049" w:rsidR="00BE382C" w:rsidRPr="00D23A31" w:rsidRDefault="00BE382C" w:rsidP="004C09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◼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Assist</w:t>
            </w:r>
            <w:r w:rsidR="00705E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other departments of </w:t>
            </w:r>
            <w:r w:rsidR="00705E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union in hosting and preparing for college activities</w:t>
            </w:r>
          </w:p>
        </w:tc>
      </w:tr>
    </w:tbl>
    <w:p w14:paraId="15068C0D" w14:textId="69CFC9F9" w:rsidR="00BE382C" w:rsidRPr="001F48A2" w:rsidRDefault="00BE382C" w:rsidP="00BE382C">
      <w:pPr>
        <w:pStyle w:val="Heading1"/>
        <w:rPr>
          <w:rFonts w:ascii="Garamond" w:hAnsi="Garamond"/>
          <w:color w:val="000000" w:themeColor="text1"/>
          <w:sz w:val="32"/>
          <w:szCs w:val="40"/>
        </w:rPr>
      </w:pPr>
      <w:r w:rsidRPr="001F48A2">
        <w:rPr>
          <w:rFonts w:ascii="Garamond" w:hAnsi="Garamond"/>
          <w:caps w:val="0"/>
          <w:color w:val="000000" w:themeColor="text1"/>
          <w:sz w:val="32"/>
          <w:szCs w:val="40"/>
        </w:rPr>
        <w:t>Skills</w:t>
      </w:r>
    </w:p>
    <w:tbl>
      <w:tblPr>
        <w:tblStyle w:val="a"/>
        <w:tblW w:w="5215" w:type="pct"/>
        <w:tblLook w:val="0620" w:firstRow="1" w:lastRow="0" w:firstColumn="0" w:lastColumn="0" w:noHBand="1" w:noVBand="1"/>
        <w:tblDescription w:val="工作经验表"/>
      </w:tblPr>
      <w:tblGrid>
        <w:gridCol w:w="1561"/>
        <w:gridCol w:w="9355"/>
      </w:tblGrid>
      <w:tr w:rsidR="00D23A31" w:rsidRPr="00D23A31" w14:paraId="41D1725B" w14:textId="77777777" w:rsidTr="001F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pct"/>
          </w:tcPr>
          <w:p w14:paraId="6B78C2EF" w14:textId="0D12350E" w:rsidR="00BE382C" w:rsidRPr="00D23A31" w:rsidRDefault="00BE382C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85" w:type="pct"/>
          </w:tcPr>
          <w:p w14:paraId="111255B4" w14:textId="0E8A0300" w:rsidR="00BE382C" w:rsidRPr="00D23A31" w:rsidRDefault="00BE382C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C++, Python</w:t>
            </w:r>
          </w:p>
          <w:p w14:paraId="7E5945A3" w14:textId="340C8ECB" w:rsidR="007857F4" w:rsidRPr="00D23A31" w:rsidRDefault="00BE382C" w:rsidP="00C963D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Matlab, Solidworks, AutoCAD, ANSYS Fluent, Arduino, </w:t>
            </w:r>
            <w:proofErr w:type="gramStart"/>
            <w:r w:rsidRPr="00D23A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Comsol,  Keyshot</w:t>
            </w:r>
            <w:proofErr w:type="gramEnd"/>
            <w:r w:rsidR="008D015C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,</w:t>
            </w:r>
            <w:r w:rsidR="008D0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F51EE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Blender</w:t>
            </w:r>
          </w:p>
        </w:tc>
      </w:tr>
    </w:tbl>
    <w:p w14:paraId="38A8CBFA" w14:textId="77777777" w:rsidR="00260D3F" w:rsidRPr="00D23A31" w:rsidRDefault="00260D3F" w:rsidP="009655EC">
      <w:pPr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sectPr w:rsidR="00260D3F" w:rsidRPr="00D23A31" w:rsidSect="006D7F9D">
      <w:footerReference w:type="default" r:id="rId11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AB8E0" w14:textId="77777777" w:rsidR="00723EA3" w:rsidRDefault="00723EA3">
      <w:pPr>
        <w:spacing w:after="0"/>
      </w:pPr>
      <w:r>
        <w:separator/>
      </w:r>
    </w:p>
    <w:p w14:paraId="23234610" w14:textId="77777777" w:rsidR="00723EA3" w:rsidRDefault="00723EA3"/>
  </w:endnote>
  <w:endnote w:type="continuationSeparator" w:id="0">
    <w:p w14:paraId="0CA0A5E8" w14:textId="77777777" w:rsidR="00723EA3" w:rsidRDefault="00723EA3">
      <w:pPr>
        <w:spacing w:after="0"/>
      </w:pPr>
      <w:r>
        <w:continuationSeparator/>
      </w:r>
    </w:p>
    <w:p w14:paraId="0A096B62" w14:textId="77777777" w:rsidR="00723EA3" w:rsidRDefault="00723E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9A1F0" w14:textId="5B92D230" w:rsidR="00C067C5" w:rsidRDefault="00C067C5" w:rsidP="00AB2811">
    <w:pPr>
      <w:pStyle w:val="Footer"/>
      <w:ind w:right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63DA0" w14:textId="77777777" w:rsidR="00723EA3" w:rsidRDefault="00723EA3">
      <w:pPr>
        <w:spacing w:after="0"/>
      </w:pPr>
      <w:r>
        <w:separator/>
      </w:r>
    </w:p>
    <w:p w14:paraId="07E6EA63" w14:textId="77777777" w:rsidR="00723EA3" w:rsidRDefault="00723EA3"/>
  </w:footnote>
  <w:footnote w:type="continuationSeparator" w:id="0">
    <w:p w14:paraId="4E05F0EC" w14:textId="77777777" w:rsidR="00723EA3" w:rsidRDefault="00723EA3">
      <w:pPr>
        <w:spacing w:after="0"/>
      </w:pPr>
      <w:r>
        <w:continuationSeparator/>
      </w:r>
    </w:p>
    <w:p w14:paraId="54F87223" w14:textId="77777777" w:rsidR="00723EA3" w:rsidRDefault="00723E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93C2838"/>
    <w:multiLevelType w:val="hybridMultilevel"/>
    <w:tmpl w:val="694C1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135557">
    <w:abstractNumId w:val="9"/>
  </w:num>
  <w:num w:numId="2" w16cid:durableId="333798349">
    <w:abstractNumId w:val="9"/>
    <w:lvlOverride w:ilvl="0">
      <w:startOverride w:val="1"/>
    </w:lvlOverride>
  </w:num>
  <w:num w:numId="3" w16cid:durableId="1667436244">
    <w:abstractNumId w:val="9"/>
    <w:lvlOverride w:ilvl="0">
      <w:startOverride w:val="1"/>
    </w:lvlOverride>
  </w:num>
  <w:num w:numId="4" w16cid:durableId="128599326">
    <w:abstractNumId w:val="9"/>
    <w:lvlOverride w:ilvl="0">
      <w:startOverride w:val="1"/>
    </w:lvlOverride>
  </w:num>
  <w:num w:numId="5" w16cid:durableId="1825702087">
    <w:abstractNumId w:val="14"/>
  </w:num>
  <w:num w:numId="6" w16cid:durableId="353531499">
    <w:abstractNumId w:val="7"/>
  </w:num>
  <w:num w:numId="7" w16cid:durableId="1735468920">
    <w:abstractNumId w:val="6"/>
  </w:num>
  <w:num w:numId="8" w16cid:durableId="399597412">
    <w:abstractNumId w:val="5"/>
  </w:num>
  <w:num w:numId="9" w16cid:durableId="1613784250">
    <w:abstractNumId w:val="4"/>
  </w:num>
  <w:num w:numId="10" w16cid:durableId="1586645963">
    <w:abstractNumId w:val="8"/>
  </w:num>
  <w:num w:numId="11" w16cid:durableId="613369621">
    <w:abstractNumId w:val="3"/>
  </w:num>
  <w:num w:numId="12" w16cid:durableId="269092788">
    <w:abstractNumId w:val="2"/>
  </w:num>
  <w:num w:numId="13" w16cid:durableId="1943221642">
    <w:abstractNumId w:val="1"/>
  </w:num>
  <w:num w:numId="14" w16cid:durableId="1841388828">
    <w:abstractNumId w:val="0"/>
  </w:num>
  <w:num w:numId="15" w16cid:durableId="630939172">
    <w:abstractNumId w:val="11"/>
  </w:num>
  <w:num w:numId="16" w16cid:durableId="1578980212">
    <w:abstractNumId w:val="10"/>
  </w:num>
  <w:num w:numId="17" w16cid:durableId="382171627">
    <w:abstractNumId w:val="13"/>
  </w:num>
  <w:num w:numId="18" w16cid:durableId="7846200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D6"/>
    <w:rsid w:val="00042F1C"/>
    <w:rsid w:val="000673BD"/>
    <w:rsid w:val="00090377"/>
    <w:rsid w:val="00091162"/>
    <w:rsid w:val="000A4C37"/>
    <w:rsid w:val="000B5598"/>
    <w:rsid w:val="000C0CA7"/>
    <w:rsid w:val="000C6B0F"/>
    <w:rsid w:val="000E3E3A"/>
    <w:rsid w:val="000F2762"/>
    <w:rsid w:val="000F5941"/>
    <w:rsid w:val="001023A8"/>
    <w:rsid w:val="00126049"/>
    <w:rsid w:val="001406B9"/>
    <w:rsid w:val="0014523F"/>
    <w:rsid w:val="00153A34"/>
    <w:rsid w:val="00186437"/>
    <w:rsid w:val="00194CD4"/>
    <w:rsid w:val="001D3F64"/>
    <w:rsid w:val="001E0C28"/>
    <w:rsid w:val="001F48A2"/>
    <w:rsid w:val="001F54F8"/>
    <w:rsid w:val="00212102"/>
    <w:rsid w:val="002207C6"/>
    <w:rsid w:val="00223F8B"/>
    <w:rsid w:val="00226171"/>
    <w:rsid w:val="002300AA"/>
    <w:rsid w:val="00245161"/>
    <w:rsid w:val="00252B43"/>
    <w:rsid w:val="00254924"/>
    <w:rsid w:val="002563E8"/>
    <w:rsid w:val="00260D3F"/>
    <w:rsid w:val="00266199"/>
    <w:rsid w:val="00272ED7"/>
    <w:rsid w:val="00275D9A"/>
    <w:rsid w:val="0028670D"/>
    <w:rsid w:val="002E368D"/>
    <w:rsid w:val="002F361C"/>
    <w:rsid w:val="002F6E00"/>
    <w:rsid w:val="00325262"/>
    <w:rsid w:val="0032682B"/>
    <w:rsid w:val="0033089B"/>
    <w:rsid w:val="00341988"/>
    <w:rsid w:val="003466B1"/>
    <w:rsid w:val="003564D2"/>
    <w:rsid w:val="00374A5E"/>
    <w:rsid w:val="00403B8F"/>
    <w:rsid w:val="0040750B"/>
    <w:rsid w:val="00457DA2"/>
    <w:rsid w:val="004827F9"/>
    <w:rsid w:val="004C09EA"/>
    <w:rsid w:val="004D39B8"/>
    <w:rsid w:val="00526C73"/>
    <w:rsid w:val="005343F4"/>
    <w:rsid w:val="00534BBF"/>
    <w:rsid w:val="005478F4"/>
    <w:rsid w:val="00577036"/>
    <w:rsid w:val="00602FFA"/>
    <w:rsid w:val="00650306"/>
    <w:rsid w:val="00686807"/>
    <w:rsid w:val="00693B17"/>
    <w:rsid w:val="006961E5"/>
    <w:rsid w:val="006D7F9D"/>
    <w:rsid w:val="006E6194"/>
    <w:rsid w:val="006F21FD"/>
    <w:rsid w:val="006F4734"/>
    <w:rsid w:val="006F51EE"/>
    <w:rsid w:val="00705E2E"/>
    <w:rsid w:val="00723EA3"/>
    <w:rsid w:val="007559B1"/>
    <w:rsid w:val="00762CE4"/>
    <w:rsid w:val="007857F4"/>
    <w:rsid w:val="00792413"/>
    <w:rsid w:val="00797C46"/>
    <w:rsid w:val="007C7787"/>
    <w:rsid w:val="007F59BC"/>
    <w:rsid w:val="0082441F"/>
    <w:rsid w:val="00826791"/>
    <w:rsid w:val="00843164"/>
    <w:rsid w:val="00854E7D"/>
    <w:rsid w:val="008551F7"/>
    <w:rsid w:val="00857D87"/>
    <w:rsid w:val="008A74DF"/>
    <w:rsid w:val="008B0F52"/>
    <w:rsid w:val="008B5DC0"/>
    <w:rsid w:val="008C10B3"/>
    <w:rsid w:val="008D015C"/>
    <w:rsid w:val="008D29B5"/>
    <w:rsid w:val="00931654"/>
    <w:rsid w:val="009655EC"/>
    <w:rsid w:val="00984A81"/>
    <w:rsid w:val="009E6D27"/>
    <w:rsid w:val="00A635F2"/>
    <w:rsid w:val="00A82DCC"/>
    <w:rsid w:val="00A90E14"/>
    <w:rsid w:val="00AB2811"/>
    <w:rsid w:val="00AF5436"/>
    <w:rsid w:val="00B16E10"/>
    <w:rsid w:val="00B4190E"/>
    <w:rsid w:val="00B56E25"/>
    <w:rsid w:val="00B67E8A"/>
    <w:rsid w:val="00BB4770"/>
    <w:rsid w:val="00BE382C"/>
    <w:rsid w:val="00BE563D"/>
    <w:rsid w:val="00BF5526"/>
    <w:rsid w:val="00C02E26"/>
    <w:rsid w:val="00C067C5"/>
    <w:rsid w:val="00C20417"/>
    <w:rsid w:val="00C26416"/>
    <w:rsid w:val="00C5154C"/>
    <w:rsid w:val="00C770B0"/>
    <w:rsid w:val="00C813EA"/>
    <w:rsid w:val="00CB07AE"/>
    <w:rsid w:val="00CB6772"/>
    <w:rsid w:val="00CC05D9"/>
    <w:rsid w:val="00CD51DB"/>
    <w:rsid w:val="00CD7582"/>
    <w:rsid w:val="00D0020C"/>
    <w:rsid w:val="00D06E8C"/>
    <w:rsid w:val="00D1444A"/>
    <w:rsid w:val="00D23A31"/>
    <w:rsid w:val="00D45DE7"/>
    <w:rsid w:val="00D50658"/>
    <w:rsid w:val="00D5288F"/>
    <w:rsid w:val="00D568D3"/>
    <w:rsid w:val="00D65641"/>
    <w:rsid w:val="00D718D6"/>
    <w:rsid w:val="00D81F4E"/>
    <w:rsid w:val="00DD3DCA"/>
    <w:rsid w:val="00E379CD"/>
    <w:rsid w:val="00E42361"/>
    <w:rsid w:val="00E76367"/>
    <w:rsid w:val="00EA357D"/>
    <w:rsid w:val="00ED5111"/>
    <w:rsid w:val="00EE70D2"/>
    <w:rsid w:val="00EF1514"/>
    <w:rsid w:val="00F005A0"/>
    <w:rsid w:val="00F25533"/>
    <w:rsid w:val="00F31AC9"/>
    <w:rsid w:val="00F41516"/>
    <w:rsid w:val="00F46CB3"/>
    <w:rsid w:val="00F6077F"/>
    <w:rsid w:val="00F63B5F"/>
    <w:rsid w:val="00F85684"/>
    <w:rsid w:val="00F86079"/>
    <w:rsid w:val="00F94A7E"/>
    <w:rsid w:val="00FC6173"/>
    <w:rsid w:val="00FD1BF7"/>
    <w:rsid w:val="00F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29F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8F4"/>
    <w:pPr>
      <w:spacing w:line="204" w:lineRule="auto"/>
      <w:ind w:right="578"/>
    </w:pPr>
    <w:rPr>
      <w:rFonts w:ascii="Microsoft YaHei UI" w:eastAsia="Microsoft YaHei UI" w:hAnsi="Microsoft YaHei UI"/>
    </w:rPr>
  </w:style>
  <w:style w:type="paragraph" w:styleId="Heading1">
    <w:name w:val="heading 1"/>
    <w:basedOn w:val="Normal"/>
    <w:link w:val="Heading1Char"/>
    <w:uiPriority w:val="3"/>
    <w:qFormat/>
    <w:rsid w:val="009E6D27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E6D27"/>
    <w:pPr>
      <w:keepNext/>
      <w:keepLines/>
      <w:spacing w:after="120" w:line="240" w:lineRule="auto"/>
      <w:ind w:right="576"/>
      <w:outlineLvl w:val="1"/>
    </w:pPr>
    <w:rPr>
      <w:rFonts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9E6D27"/>
    <w:pPr>
      <w:keepNext/>
      <w:keepLines/>
      <w:spacing w:before="40" w:after="0" w:line="240" w:lineRule="auto"/>
      <w:ind w:right="576"/>
      <w:outlineLvl w:val="2"/>
    </w:pPr>
    <w:rPr>
      <w:rFonts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9E6D27"/>
    <w:pPr>
      <w:pBdr>
        <w:bottom w:val="double" w:sz="2" w:space="1" w:color="595959" w:themeColor="text1" w:themeTint="A6"/>
      </w:pBdr>
      <w:spacing w:after="0"/>
      <w:ind w:right="0"/>
    </w:pPr>
    <w:rPr>
      <w:rFonts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9E6D27"/>
    <w:rPr>
      <w:rFonts w:ascii="Microsoft YaHei UI" w:eastAsia="Microsoft YaHei UI" w:hAnsi="Microsoft YaHei U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9E6D27"/>
    <w:rPr>
      <w:rFonts w:ascii="Microsoft YaHei UI" w:eastAsia="Microsoft YaHei UI" w:hAnsi="Microsoft YaHei U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rsid w:val="009E6D27"/>
    <w:pPr>
      <w:numPr>
        <w:numId w:val="5"/>
      </w:numPr>
      <w:spacing w:line="240" w:lineRule="auto"/>
      <w:ind w:right="576"/>
    </w:pPr>
  </w:style>
  <w:style w:type="paragraph" w:styleId="Header">
    <w:name w:val="header"/>
    <w:basedOn w:val="Normal"/>
    <w:link w:val="HeaderChar"/>
    <w:uiPriority w:val="99"/>
    <w:unhideWhenUsed/>
    <w:rsid w:val="009E6D27"/>
    <w:pPr>
      <w:spacing w:after="0" w:line="240" w:lineRule="auto"/>
      <w:ind w:right="576"/>
    </w:pPr>
  </w:style>
  <w:style w:type="character" w:customStyle="1" w:styleId="HeaderChar">
    <w:name w:val="Header Char"/>
    <w:basedOn w:val="DefaultParagraphFont"/>
    <w:link w:val="Header"/>
    <w:uiPriority w:val="99"/>
    <w:rsid w:val="009E6D27"/>
    <w:rPr>
      <w:rFonts w:ascii="Microsoft YaHei UI" w:eastAsia="Microsoft YaHei UI" w:hAnsi="Microsoft YaHei UI"/>
    </w:rPr>
  </w:style>
  <w:style w:type="paragraph" w:styleId="Footer">
    <w:name w:val="footer"/>
    <w:basedOn w:val="Normal"/>
    <w:link w:val="FooterChar"/>
    <w:uiPriority w:val="99"/>
    <w:unhideWhenUsed/>
    <w:qFormat/>
    <w:rsid w:val="009E6D27"/>
    <w:pPr>
      <w:spacing w:after="0" w:line="240" w:lineRule="auto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9E6D27"/>
    <w:rPr>
      <w:rFonts w:ascii="Microsoft YaHei UI" w:eastAsia="Microsoft YaHei UI" w:hAnsi="Microsoft YaHei UI"/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name w:val="简历表格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9E6D27"/>
    <w:pPr>
      <w:spacing w:after="120" w:line="240" w:lineRule="auto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9E6D27"/>
    <w:rPr>
      <w:rFonts w:ascii="Microsoft YaHei UI" w:eastAsia="Microsoft YaHei UI" w:hAnsi="Microsoft YaHei UI"/>
      <w:color w:val="auto"/>
    </w:rPr>
  </w:style>
  <w:style w:type="character" w:styleId="Emphasis">
    <w:name w:val="Emphasis"/>
    <w:basedOn w:val="DefaultParagraphFont"/>
    <w:uiPriority w:val="7"/>
    <w:unhideWhenUsed/>
    <w:qFormat/>
    <w:rsid w:val="009E6D27"/>
    <w:rPr>
      <w:rFonts w:ascii="Microsoft YaHei UI" w:eastAsia="Microsoft YaHei UI" w:hAnsi="Microsoft YaHei UI"/>
      <w:b w:val="0"/>
      <w:i/>
      <w:iCs/>
      <w:color w:val="404040" w:themeColor="text1" w:themeTint="BF"/>
    </w:rPr>
  </w:style>
  <w:style w:type="paragraph" w:customStyle="1" w:styleId="a0">
    <w:name w:val="联系人信息"/>
    <w:basedOn w:val="Normal"/>
    <w:uiPriority w:val="2"/>
    <w:qFormat/>
    <w:rsid w:val="009E6D27"/>
    <w:pPr>
      <w:spacing w:after="360" w:line="240" w:lineRule="auto"/>
      <w:ind w:right="576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E6D27"/>
    <w:rPr>
      <w:rFonts w:ascii="Microsoft YaHei UI" w:eastAsia="Microsoft YaHei UI" w:hAnsi="Microsoft YaHei U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 w:line="240" w:lineRule="auto"/>
      <w:ind w:right="576"/>
    </w:pPr>
    <w:rPr>
      <w:rFonts w:ascii="Segoe UI" w:eastAsiaTheme="minorEastAsia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  <w:pPr>
      <w:spacing w:line="240" w:lineRule="auto"/>
      <w:ind w:right="576"/>
    </w:pPr>
    <w:rPr>
      <w:rFonts w:asciiTheme="minorHAnsi" w:eastAsiaTheme="minorEastAsia" w:hAnsiTheme="minorHAnsi"/>
    </w:rPr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240" w:lineRule="auto"/>
      <w:ind w:left="1152" w:right="1152"/>
    </w:pPr>
    <w:rPr>
      <w:rFonts w:asciiTheme="minorHAnsi" w:eastAsiaTheme="minorEastAsia" w:hAnsiTheme="minorHAnsi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9E6D27"/>
    <w:pPr>
      <w:spacing w:after="120" w:line="240" w:lineRule="auto"/>
      <w:ind w:right="576"/>
    </w:pPr>
  </w:style>
  <w:style w:type="character" w:customStyle="1" w:styleId="BodyTextChar">
    <w:name w:val="Body Text Char"/>
    <w:basedOn w:val="DefaultParagraphFont"/>
    <w:link w:val="BodyText"/>
    <w:uiPriority w:val="1"/>
    <w:rsid w:val="009E6D27"/>
    <w:rPr>
      <w:rFonts w:ascii="Microsoft YaHei UI" w:eastAsia="Microsoft YaHei UI" w:hAnsi="Microsoft YaHei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  <w:ind w:right="576"/>
    </w:pPr>
    <w:rPr>
      <w:rFonts w:asciiTheme="minorHAnsi" w:eastAsiaTheme="minorEastAsia" w:hAnsiTheme="minorHAns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 w:line="240" w:lineRule="auto"/>
      <w:ind w:right="576"/>
    </w:pPr>
    <w:rPr>
      <w:rFonts w:asciiTheme="minorHAnsi" w:eastAsiaTheme="minorEastAsia" w:hAnsiTheme="minorHAnsi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  <w:rPr>
      <w:rFonts w:ascii="Microsoft YaHei UI" w:eastAsia="Microsoft YaHei UI" w:hAnsi="Microsoft YaHei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 w:line="240" w:lineRule="auto"/>
      <w:ind w:left="360" w:right="576"/>
    </w:pPr>
    <w:rPr>
      <w:rFonts w:asciiTheme="minorHAnsi" w:eastAsiaTheme="minorEastAsia" w:hAnsiTheme="minorHAns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 w:right="576"/>
    </w:pPr>
    <w:rPr>
      <w:rFonts w:asciiTheme="minorHAnsi" w:eastAsiaTheme="minorEastAsia" w:hAnsiTheme="minorHAns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 w:line="240" w:lineRule="auto"/>
      <w:ind w:left="360" w:right="576"/>
    </w:pPr>
    <w:rPr>
      <w:rFonts w:asciiTheme="minorHAnsi" w:eastAsiaTheme="minorEastAsia" w:hAnsiTheme="minorHAnsi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 w:line="240" w:lineRule="auto"/>
      <w:ind w:right="576"/>
    </w:pPr>
    <w:rPr>
      <w:rFonts w:asciiTheme="minorHAnsi" w:eastAsiaTheme="minorEastAsia" w:hAnsiTheme="minorHAnsi"/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 w:line="240" w:lineRule="auto"/>
      <w:ind w:left="4320" w:right="576"/>
    </w:pPr>
    <w:rPr>
      <w:rFonts w:asciiTheme="minorHAnsi" w:eastAsiaTheme="minorEastAsia" w:hAnsiTheme="minorHAnsi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pPr>
      <w:spacing w:line="240" w:lineRule="auto"/>
      <w:ind w:right="576"/>
    </w:pPr>
    <w:rPr>
      <w:rFonts w:asciiTheme="minorHAnsi" w:eastAsiaTheme="minorEastAsia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 w:line="240" w:lineRule="auto"/>
      <w:ind w:right="576"/>
    </w:pPr>
    <w:rPr>
      <w:rFonts w:ascii="Segoe UI" w:eastAsiaTheme="minorEastAsia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 w:line="240" w:lineRule="auto"/>
      <w:ind w:left="2880" w:right="576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 w:line="240" w:lineRule="auto"/>
      <w:ind w:right="576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E6D27"/>
    <w:rPr>
      <w:rFonts w:ascii="Microsoft YaHei UI" w:eastAsia="Microsoft YaHei UI" w:hAnsi="Microsoft YaHei U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 w:line="240" w:lineRule="auto"/>
      <w:ind w:right="576"/>
    </w:pPr>
    <w:rPr>
      <w:rFonts w:ascii="Consolas" w:eastAsiaTheme="minorEastAsia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9E6D27"/>
    <w:rPr>
      <w:rFonts w:ascii="Microsoft YaHei UI" w:eastAsia="Microsoft YaHei UI" w:hAnsi="Microsoft YaHei UI"/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220" w:right="576" w:hanging="220"/>
    </w:pPr>
    <w:rPr>
      <w:rFonts w:asciiTheme="minorHAnsi" w:eastAsiaTheme="minorEastAsia" w:hAnsiTheme="minorHAnsi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440" w:right="576" w:hanging="220"/>
    </w:pPr>
    <w:rPr>
      <w:rFonts w:asciiTheme="minorHAnsi" w:eastAsiaTheme="minorEastAsia" w:hAnsiTheme="minorHAnsi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660" w:right="576" w:hanging="220"/>
    </w:pPr>
    <w:rPr>
      <w:rFonts w:asciiTheme="minorHAnsi" w:eastAsiaTheme="minorEastAsia" w:hAnsiTheme="minorHAnsi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880" w:right="576" w:hanging="220"/>
    </w:pPr>
    <w:rPr>
      <w:rFonts w:asciiTheme="minorHAnsi" w:eastAsiaTheme="minorEastAsia" w:hAnsiTheme="minorHAnsi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100" w:right="576" w:hanging="220"/>
    </w:pPr>
    <w:rPr>
      <w:rFonts w:asciiTheme="minorHAnsi" w:eastAsiaTheme="minorEastAsia" w:hAnsiTheme="minorHAnsi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320" w:right="576" w:hanging="220"/>
    </w:pPr>
    <w:rPr>
      <w:rFonts w:asciiTheme="minorHAnsi" w:eastAsiaTheme="minorEastAsia" w:hAnsiTheme="minorHAnsi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540" w:right="576" w:hanging="220"/>
    </w:pPr>
    <w:rPr>
      <w:rFonts w:asciiTheme="minorHAnsi" w:eastAsiaTheme="minorEastAsia" w:hAnsiTheme="minorHAnsi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760" w:right="576" w:hanging="220"/>
    </w:pPr>
    <w:rPr>
      <w:rFonts w:asciiTheme="minorHAnsi" w:eastAsiaTheme="minorEastAsia" w:hAnsiTheme="minorHAnsi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980" w:right="576" w:hanging="220"/>
    </w:pPr>
    <w:rPr>
      <w:rFonts w:asciiTheme="minorHAnsi" w:eastAsiaTheme="minorEastAsia" w:hAnsiTheme="minorHAns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pPr>
      <w:spacing w:line="240" w:lineRule="auto"/>
      <w:ind w:right="576"/>
    </w:pPr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240" w:lineRule="auto"/>
      <w:ind w:left="864" w:right="864"/>
      <w:jc w:val="center"/>
    </w:pPr>
    <w:rPr>
      <w:rFonts w:asciiTheme="minorHAnsi" w:eastAsiaTheme="minorEastAsia" w:hAnsiTheme="minorHAnsi"/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spacing w:line="240" w:lineRule="auto"/>
      <w:ind w:left="360" w:right="576" w:hanging="360"/>
      <w:contextualSpacing/>
    </w:pPr>
    <w:rPr>
      <w:rFonts w:asciiTheme="minorHAnsi" w:eastAsiaTheme="minorEastAsia" w:hAnsiTheme="minorHAnsi"/>
    </w:rPr>
  </w:style>
  <w:style w:type="paragraph" w:styleId="List2">
    <w:name w:val="List 2"/>
    <w:basedOn w:val="Normal"/>
    <w:uiPriority w:val="99"/>
    <w:semiHidden/>
    <w:unhideWhenUsed/>
    <w:rsid w:val="00CC05D9"/>
    <w:pPr>
      <w:spacing w:line="240" w:lineRule="auto"/>
      <w:ind w:left="720" w:right="576" w:hanging="360"/>
      <w:contextualSpacing/>
    </w:pPr>
    <w:rPr>
      <w:rFonts w:asciiTheme="minorHAnsi" w:eastAsiaTheme="minorEastAsia" w:hAnsiTheme="minorHAnsi"/>
    </w:rPr>
  </w:style>
  <w:style w:type="paragraph" w:styleId="List3">
    <w:name w:val="List 3"/>
    <w:basedOn w:val="Normal"/>
    <w:uiPriority w:val="99"/>
    <w:semiHidden/>
    <w:unhideWhenUsed/>
    <w:rsid w:val="00CC05D9"/>
    <w:pPr>
      <w:spacing w:line="240" w:lineRule="auto"/>
      <w:ind w:left="1080" w:right="576" w:hanging="360"/>
      <w:contextualSpacing/>
    </w:pPr>
    <w:rPr>
      <w:rFonts w:asciiTheme="minorHAnsi" w:eastAsiaTheme="minorEastAsia" w:hAnsiTheme="minorHAnsi"/>
    </w:rPr>
  </w:style>
  <w:style w:type="paragraph" w:styleId="List4">
    <w:name w:val="List 4"/>
    <w:basedOn w:val="Normal"/>
    <w:uiPriority w:val="99"/>
    <w:semiHidden/>
    <w:unhideWhenUsed/>
    <w:rsid w:val="00CC05D9"/>
    <w:pPr>
      <w:spacing w:line="240" w:lineRule="auto"/>
      <w:ind w:left="1440" w:right="576" w:hanging="360"/>
      <w:contextualSpacing/>
    </w:pPr>
    <w:rPr>
      <w:rFonts w:asciiTheme="minorHAnsi" w:eastAsiaTheme="minorEastAsia" w:hAnsiTheme="minorHAnsi"/>
    </w:rPr>
  </w:style>
  <w:style w:type="paragraph" w:styleId="List5">
    <w:name w:val="List 5"/>
    <w:basedOn w:val="Normal"/>
    <w:uiPriority w:val="99"/>
    <w:semiHidden/>
    <w:unhideWhenUsed/>
    <w:rsid w:val="00CC05D9"/>
    <w:pPr>
      <w:spacing w:line="240" w:lineRule="auto"/>
      <w:ind w:left="1800" w:right="576" w:hanging="360"/>
      <w:contextualSpacing/>
    </w:pPr>
    <w:rPr>
      <w:rFonts w:asciiTheme="minorHAnsi" w:eastAsiaTheme="minorEastAsia" w:hAnsiTheme="minorHAnsi"/>
    </w:r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 w:line="240" w:lineRule="auto"/>
      <w:ind w:left="360" w:right="576"/>
      <w:contextualSpacing/>
    </w:pPr>
    <w:rPr>
      <w:rFonts w:asciiTheme="minorHAnsi" w:eastAsiaTheme="minorEastAsia" w:hAnsiTheme="minorHAnsi"/>
    </w:r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 w:line="240" w:lineRule="auto"/>
      <w:ind w:left="720" w:right="576"/>
      <w:contextualSpacing/>
    </w:pPr>
    <w:rPr>
      <w:rFonts w:asciiTheme="minorHAnsi" w:eastAsiaTheme="minorEastAsia" w:hAnsiTheme="minorHAnsi"/>
    </w:r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 w:line="240" w:lineRule="auto"/>
      <w:ind w:left="1080" w:right="576"/>
      <w:contextualSpacing/>
    </w:pPr>
    <w:rPr>
      <w:rFonts w:asciiTheme="minorHAnsi" w:eastAsiaTheme="minorEastAsia" w:hAnsiTheme="minorHAnsi"/>
    </w:r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 w:line="240" w:lineRule="auto"/>
      <w:ind w:left="1440" w:right="576"/>
      <w:contextualSpacing/>
    </w:pPr>
    <w:rPr>
      <w:rFonts w:asciiTheme="minorHAnsi" w:eastAsiaTheme="minorEastAsia" w:hAnsiTheme="minorHAnsi"/>
    </w:r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 w:line="240" w:lineRule="auto"/>
      <w:ind w:left="1800" w:right="576"/>
      <w:contextualSpacing/>
    </w:pPr>
    <w:rPr>
      <w:rFonts w:asciiTheme="minorHAnsi" w:eastAsiaTheme="minorEastAsia" w:hAnsiTheme="minorHAnsi"/>
    </w:rPr>
  </w:style>
  <w:style w:type="paragraph" w:styleId="ListNumber">
    <w:name w:val="List Number"/>
    <w:basedOn w:val="Normal"/>
    <w:uiPriority w:val="8"/>
    <w:rsid w:val="009E6D27"/>
    <w:pPr>
      <w:numPr>
        <w:numId w:val="10"/>
      </w:numPr>
      <w:spacing w:line="240" w:lineRule="auto"/>
      <w:ind w:right="576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spacing w:line="240" w:lineRule="auto"/>
      <w:ind w:right="576"/>
      <w:contextualSpacing/>
    </w:pPr>
    <w:rPr>
      <w:rFonts w:asciiTheme="minorHAnsi" w:eastAsiaTheme="minorEastAsia" w:hAnsiTheme="minorHAnsi"/>
    </w:rPr>
  </w:style>
  <w:style w:type="paragraph" w:styleId="ListParagraph">
    <w:name w:val="List Paragraph"/>
    <w:basedOn w:val="Normal"/>
    <w:uiPriority w:val="34"/>
    <w:unhideWhenUsed/>
    <w:qFormat/>
    <w:rsid w:val="00CC05D9"/>
    <w:pPr>
      <w:spacing w:line="240" w:lineRule="auto"/>
      <w:ind w:left="720" w:right="576"/>
      <w:contextualSpacing/>
    </w:pPr>
    <w:rPr>
      <w:rFonts w:asciiTheme="minorHAnsi" w:eastAsiaTheme="minorEastAsia" w:hAnsiTheme="minorHAnsi"/>
    </w:r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right="576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pPr>
      <w:spacing w:line="240" w:lineRule="auto"/>
      <w:ind w:right="576"/>
    </w:pPr>
    <w:rPr>
      <w:rFonts w:ascii="Times New Roman" w:eastAsiaTheme="minorEastAsia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spacing w:line="240" w:lineRule="auto"/>
      <w:ind w:left="720" w:right="576"/>
    </w:pPr>
    <w:rPr>
      <w:rFonts w:asciiTheme="minorHAnsi" w:eastAsiaTheme="minorEastAsia" w:hAnsiTheme="minorHAnsi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 w:line="240" w:lineRule="auto"/>
      <w:ind w:right="576"/>
    </w:pPr>
    <w:rPr>
      <w:rFonts w:ascii="Consolas" w:eastAsiaTheme="minorEastAsia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 w:line="240" w:lineRule="auto"/>
      <w:ind w:left="864" w:right="864"/>
      <w:jc w:val="center"/>
    </w:pPr>
    <w:rPr>
      <w:rFonts w:asciiTheme="minorHAnsi" w:eastAsiaTheme="minorEastAsia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  <w:pPr>
      <w:spacing w:line="240" w:lineRule="auto"/>
      <w:ind w:right="576"/>
    </w:pPr>
    <w:rPr>
      <w:rFonts w:asciiTheme="minorHAnsi" w:eastAsiaTheme="minorEastAsia" w:hAnsiTheme="minorHAnsi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 w:line="240" w:lineRule="auto"/>
      <w:ind w:left="4320" w:right="576"/>
    </w:pPr>
    <w:rPr>
      <w:rFonts w:asciiTheme="minorHAnsi" w:eastAsiaTheme="minorEastAsia" w:hAnsiTheme="minorHAnsi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 w:line="240" w:lineRule="auto"/>
      <w:ind w:right="576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 w:line="240" w:lineRule="auto"/>
      <w:ind w:left="220" w:right="576" w:hanging="220"/>
    </w:pPr>
    <w:rPr>
      <w:rFonts w:asciiTheme="minorHAnsi" w:eastAsiaTheme="minorEastAsia" w:hAnsiTheme="minorHAnsi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 w:line="240" w:lineRule="auto"/>
      <w:ind w:right="576"/>
    </w:pPr>
    <w:rPr>
      <w:rFonts w:asciiTheme="minorHAnsi" w:eastAsiaTheme="minorEastAsia" w:hAnsiTheme="minorHAnsi"/>
    </w:r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 w:line="240" w:lineRule="auto"/>
      <w:ind w:right="576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  <w:pPr>
      <w:spacing w:line="240" w:lineRule="auto"/>
      <w:ind w:right="576"/>
    </w:pPr>
    <w:rPr>
      <w:rFonts w:asciiTheme="minorHAnsi" w:eastAsiaTheme="minorEastAsia" w:hAnsiTheme="minorHAnsi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spacing w:line="240" w:lineRule="auto"/>
      <w:ind w:left="220" w:right="576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spacing w:line="240" w:lineRule="auto"/>
      <w:ind w:left="440" w:right="576"/>
    </w:pPr>
    <w:rPr>
      <w:rFonts w:asciiTheme="minorHAnsi" w:eastAsiaTheme="minorEastAsia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spacing w:line="240" w:lineRule="auto"/>
      <w:ind w:left="660" w:right="576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spacing w:line="240" w:lineRule="auto"/>
      <w:ind w:left="880" w:right="576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spacing w:line="240" w:lineRule="auto"/>
      <w:ind w:left="1100" w:right="576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spacing w:line="240" w:lineRule="auto"/>
      <w:ind w:left="1320" w:right="576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spacing w:line="240" w:lineRule="auto"/>
      <w:ind w:left="1540" w:right="576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spacing w:line="240" w:lineRule="auto"/>
      <w:ind w:left="1760" w:right="576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a1">
    <w:name w:val="标准"/>
    <w:rsid w:val="009E6D27"/>
    <w:pPr>
      <w:widowControl w:val="0"/>
      <w:suppressAutoHyphens/>
      <w:autoSpaceDN w:val="0"/>
      <w:spacing w:after="0"/>
      <w:ind w:right="0"/>
      <w:textAlignment w:val="baseline"/>
    </w:pPr>
    <w:rPr>
      <w:rFonts w:ascii="Microsoft YaHei UI" w:eastAsia="Microsoft YaHei UI" w:hAnsi="Microsoft YaHei UI" w:cs="Lucida Sans"/>
      <w:color w:val="auto"/>
      <w:kern w:val="3"/>
      <w:sz w:val="24"/>
      <w:szCs w:val="24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  <w:style w:type="paragraph" w:customStyle="1" w:styleId="a2">
    <w:name w:val="联系信息"/>
    <w:basedOn w:val="Normal"/>
    <w:uiPriority w:val="3"/>
    <w:qFormat/>
    <w:rsid w:val="007F59BC"/>
    <w:pPr>
      <w:spacing w:before="40" w:after="0" w:line="216" w:lineRule="auto"/>
      <w:ind w:right="0"/>
      <w:contextualSpacing/>
      <w:jc w:val="right"/>
    </w:pPr>
    <w:rPr>
      <w:rFonts w:asciiTheme="minorHAnsi" w:hAnsiTheme="minorHAnsi"/>
    </w:rPr>
  </w:style>
  <w:style w:type="paragraph" w:customStyle="1" w:styleId="a3">
    <w:name w:val="图标"/>
    <w:basedOn w:val="Normal"/>
    <w:uiPriority w:val="4"/>
    <w:qFormat/>
    <w:rsid w:val="007F59BC"/>
    <w:pPr>
      <w:spacing w:after="40" w:line="216" w:lineRule="auto"/>
      <w:ind w:right="0"/>
      <w:jc w:val="center"/>
    </w:pPr>
    <w:rPr>
      <w:rFonts w:asciiTheme="minorHAnsi" w:hAnsiTheme="minorHAnsi"/>
      <w:color w:val="404040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jia\AppData\Roaming\Microsoft\Templates\&#24459;&#24072;&#21161;&#2970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446275AD7441ED984FE1DEB98B6E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C5D442-E59A-475F-BB98-7FFE37ABDB50}"/>
      </w:docPartPr>
      <w:docPartBody>
        <w:p w:rsidR="00B44A66" w:rsidRDefault="001B51BC" w:rsidP="001B51BC">
          <w:pPr>
            <w:pStyle w:val="92446275AD7441ED984FE1DEB98B6E56"/>
          </w:pPr>
          <w:r w:rsidRPr="0018412F">
            <w:rPr>
              <w:rFonts w:ascii="Microsoft YaHei UI" w:hAnsi="Microsoft YaHei UI" w:hint="eastAsia"/>
              <w:noProof/>
              <w:lang w:val="zh-CN" w:bidi="zh-CN"/>
            </w:rPr>
            <w:t>地址</w:t>
          </w:r>
        </w:p>
      </w:docPartBody>
    </w:docPart>
    <w:docPart>
      <w:docPartPr>
        <w:name w:val="E19F893FB4BE4458B2937BF6D81DDC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5EC122-75FE-4E4A-89DB-3D8ACBA89ABC}"/>
      </w:docPartPr>
      <w:docPartBody>
        <w:p w:rsidR="00B44A66" w:rsidRDefault="001B51BC" w:rsidP="001B51BC">
          <w:pPr>
            <w:pStyle w:val="E19F893FB4BE4458B2937BF6D81DDC04"/>
          </w:pPr>
          <w:r w:rsidRPr="0018412F">
            <w:rPr>
              <w:rFonts w:ascii="Microsoft YaHei UI" w:hAnsi="Microsoft YaHei UI" w:hint="eastAsia"/>
              <w:noProof/>
              <w:lang w:val="zh-CN" w:bidi="zh-CN"/>
            </w:rPr>
            <w:t>电话</w:t>
          </w:r>
        </w:p>
      </w:docPartBody>
    </w:docPart>
    <w:docPart>
      <w:docPartPr>
        <w:name w:val="E86638B1A412465FB780663FFF0128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16D6AD-B09F-4ABC-810C-9C8724AA4008}"/>
      </w:docPartPr>
      <w:docPartBody>
        <w:p w:rsidR="00B44A66" w:rsidRDefault="001B51BC" w:rsidP="001B51BC">
          <w:pPr>
            <w:pStyle w:val="E86638B1A412465FB780663FFF012819"/>
          </w:pPr>
          <w:r w:rsidRPr="0018412F">
            <w:rPr>
              <w:rFonts w:ascii="Microsoft YaHei UI" w:hAnsi="Microsoft YaHei UI" w:hint="eastAsia"/>
              <w:noProof/>
              <w:lang w:val="zh-CN" w:bidi="zh-CN"/>
            </w:rPr>
            <w:t>电子邮件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BC"/>
    <w:rsid w:val="000673BD"/>
    <w:rsid w:val="000A453C"/>
    <w:rsid w:val="0014665E"/>
    <w:rsid w:val="0017533B"/>
    <w:rsid w:val="00177899"/>
    <w:rsid w:val="001A72BA"/>
    <w:rsid w:val="001B51BC"/>
    <w:rsid w:val="0029439A"/>
    <w:rsid w:val="002E368D"/>
    <w:rsid w:val="00356974"/>
    <w:rsid w:val="00374A5E"/>
    <w:rsid w:val="003A7B2C"/>
    <w:rsid w:val="004E5148"/>
    <w:rsid w:val="004F26B1"/>
    <w:rsid w:val="005940A0"/>
    <w:rsid w:val="00674AB8"/>
    <w:rsid w:val="007F3FFE"/>
    <w:rsid w:val="0082441F"/>
    <w:rsid w:val="00857942"/>
    <w:rsid w:val="00863D5C"/>
    <w:rsid w:val="008F581F"/>
    <w:rsid w:val="0096205D"/>
    <w:rsid w:val="00A55919"/>
    <w:rsid w:val="00AC6AA2"/>
    <w:rsid w:val="00B44A66"/>
    <w:rsid w:val="00BB0B08"/>
    <w:rsid w:val="00C449F4"/>
    <w:rsid w:val="00D54962"/>
    <w:rsid w:val="00D80EE1"/>
    <w:rsid w:val="00D9455E"/>
    <w:rsid w:val="00ED4588"/>
    <w:rsid w:val="00ED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446275AD7441ED984FE1DEB98B6E56">
    <w:name w:val="92446275AD7441ED984FE1DEB98B6E56"/>
    <w:rsid w:val="001B51BC"/>
  </w:style>
  <w:style w:type="paragraph" w:customStyle="1" w:styleId="E19F893FB4BE4458B2937BF6D81DDC04">
    <w:name w:val="E19F893FB4BE4458B2937BF6D81DDC04"/>
    <w:rsid w:val="001B51BC"/>
  </w:style>
  <w:style w:type="paragraph" w:customStyle="1" w:styleId="E86638B1A412465FB780663FFF012819">
    <w:name w:val="E86638B1A412465FB780663FFF012819"/>
    <w:rsid w:val="001B5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1800 Holleman Dr, College Station, TX 77840</CompanyAddress>
  <CompanyPhone>+1 (213) 284-2420</CompanyPhone>
  <CompanyFax/>
  <CompanyEmail>weijia_yan@tamu.edu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律师助理简历.dotx</Template>
  <TotalTime>0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profile</vt:lpstr>
      <vt:lpstr>&lt;Experience&gt;</vt:lpstr>
      <vt:lpstr>education</vt:lpstr>
      <vt:lpstr>key skills and characteristics</vt:lpstr>
      <vt:lpstr>activities and interests</vt:lpstr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2024-08-19T21:37:00Z</dcterms:created>
  <dcterms:modified xsi:type="dcterms:W3CDTF">2024-09-19T21:04:00Z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4c49ce8bcf676de82de7f9851507d1915acb8a4f4f337866cc2c34148f542811</vt:lpwstr>
  </property>
</Properties>
</file>